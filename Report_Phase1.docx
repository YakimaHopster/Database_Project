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proofErr w:type="spellStart"/>
      <w:r w:rsidRPr="00B82A69">
        <w:rPr>
          <w:rFonts w:asciiTheme="majorHAnsi" w:hAnsiTheme="majorHAnsi"/>
        </w:rPr>
        <w:t>GABeS</w:t>
      </w:r>
      <w:proofErr w:type="spellEnd"/>
    </w:p>
    <w:p w14:paraId="6A6BD0B9" w14:textId="77777777" w:rsidR="00B82A69" w:rsidRPr="00B82A69" w:rsidRDefault="00B82A69" w:rsidP="00B82A69">
      <w:pPr>
        <w:jc w:val="center"/>
        <w:rPr>
          <w:rFonts w:asciiTheme="majorHAnsi" w:hAnsiTheme="majorHAnsi"/>
        </w:rPr>
      </w:pPr>
    </w:p>
    <w:p w14:paraId="45333A80" w14:textId="77777777" w:rsidR="00B82A69" w:rsidRPr="00B82A69" w:rsidRDefault="00B82A69" w:rsidP="00B82A69">
      <w:pPr>
        <w:jc w:val="center"/>
        <w:rPr>
          <w:rFonts w:asciiTheme="majorHAnsi" w:hAnsiTheme="majorHAnsi"/>
        </w:rPr>
      </w:pPr>
      <w:r w:rsidRPr="00B82A69">
        <w:rPr>
          <w:rFonts w:asciiTheme="majorHAnsi" w:hAnsiTheme="majorHAnsi"/>
        </w:rPr>
        <w:t>Phase 1</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0B248CB1"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E40AFF">
        <w:rPr>
          <w:rFonts w:asciiTheme="majorHAnsi" w:hAnsiTheme="majorHAnsi"/>
        </w:rPr>
        <w:t>TBD</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 xml:space="preserve">Grant Boyer, Kyle Olson, Tom </w:t>
      </w:r>
      <w:proofErr w:type="spellStart"/>
      <w:r w:rsidRPr="00B82A69">
        <w:rPr>
          <w:rFonts w:asciiTheme="majorHAnsi" w:hAnsiTheme="majorHAnsi"/>
        </w:rPr>
        <w:t>Husen</w:t>
      </w:r>
      <w:proofErr w:type="spellEnd"/>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Default="00B82A69" w:rsidP="00B82A69">
      <w:pPr>
        <w:pStyle w:val="Title"/>
      </w:pPr>
      <w:r>
        <w:lastRenderedPageBreak/>
        <w:t>Table of Contents</w:t>
      </w:r>
    </w:p>
    <w:p w14:paraId="4ED4D1E4" w14:textId="77777777" w:rsidR="00B82A69" w:rsidRDefault="00B82A69" w:rsidP="00B82A69"/>
    <w:p w14:paraId="5584F689" w14:textId="77777777" w:rsidR="00B82A69" w:rsidRDefault="00B82A69" w:rsidP="0020705F">
      <w:pPr>
        <w:jc w:val="right"/>
      </w:pPr>
      <w:r>
        <w:t>User Interface Map Design ………………………………………………………………………………………………………. 4</w:t>
      </w:r>
    </w:p>
    <w:p w14:paraId="68F2D662" w14:textId="18AF6C7A" w:rsidR="00E5529E" w:rsidRDefault="00E5529E" w:rsidP="0020705F">
      <w:pPr>
        <w:jc w:val="right"/>
      </w:pPr>
      <w:r>
        <w:t>User Interface Sketches ……………………………………………………………………………………………………</w:t>
      </w:r>
      <w:r w:rsidR="0020705F">
        <w:t>………</w:t>
      </w:r>
      <w:r>
        <w:t xml:space="preserve"> 5</w:t>
      </w:r>
    </w:p>
    <w:p w14:paraId="1CE130C1" w14:textId="7981CB0A" w:rsidR="0020705F" w:rsidRDefault="0020705F" w:rsidP="00753A96">
      <w:pPr>
        <w:ind w:left="720"/>
      </w:pPr>
      <w:proofErr w:type="gramStart"/>
      <w:r>
        <w:t xml:space="preserve">Homepage </w:t>
      </w:r>
      <w:r w:rsidR="00753A96">
        <w:t xml:space="preserve"> </w:t>
      </w:r>
      <w:r>
        <w:t>…</w:t>
      </w:r>
      <w:proofErr w:type="gramEnd"/>
      <w:r>
        <w:t>………………………………………………………………………………………………………………… 6</w:t>
      </w:r>
    </w:p>
    <w:p w14:paraId="7011E1A3" w14:textId="1B6AD72C" w:rsidR="0020705F" w:rsidRDefault="0020705F" w:rsidP="0020705F">
      <w:pPr>
        <w:ind w:left="720"/>
      </w:pPr>
      <w:r>
        <w:t xml:space="preserve">Admin </w:t>
      </w:r>
      <w:proofErr w:type="gramStart"/>
      <w:r>
        <w:t>Login  …</w:t>
      </w:r>
      <w:proofErr w:type="gramEnd"/>
      <w:r>
        <w:t>……………………………………………………………………………………………………………… 6</w:t>
      </w:r>
    </w:p>
    <w:p w14:paraId="68463233" w14:textId="08C2052C" w:rsidR="0020705F" w:rsidRDefault="0020705F" w:rsidP="0020705F">
      <w:pPr>
        <w:ind w:left="720"/>
      </w:pPr>
      <w:r>
        <w:t>Admin Menu ………………………………………………………………………………………………………………… 7</w:t>
      </w:r>
    </w:p>
    <w:p w14:paraId="0E9EEAF7" w14:textId="552DF467" w:rsidR="0020705F" w:rsidRDefault="0020705F" w:rsidP="0020705F">
      <w:pPr>
        <w:ind w:left="720"/>
      </w:pPr>
      <w:r>
        <w:t>View Reports ……………………………………………………………………………………………………………</w:t>
      </w:r>
      <w:proofErr w:type="gramStart"/>
      <w:r>
        <w:t>…..</w:t>
      </w:r>
      <w:proofErr w:type="gramEnd"/>
      <w:r>
        <w:t xml:space="preserve"> 7</w:t>
      </w:r>
    </w:p>
    <w:p w14:paraId="33BDBB63" w14:textId="7B2B2A3C" w:rsidR="0020705F" w:rsidRDefault="0020705F" w:rsidP="0020705F">
      <w:pPr>
        <w:ind w:left="720"/>
      </w:pPr>
      <w:r>
        <w:t>Commission Report ……………………………………………………………………………………………………… 8</w:t>
      </w:r>
    </w:p>
    <w:p w14:paraId="3C00E5BC" w14:textId="426C2494" w:rsidR="0020705F" w:rsidRDefault="0020705F" w:rsidP="0020705F">
      <w:pPr>
        <w:ind w:left="720"/>
      </w:pPr>
      <w:r>
        <w:t>Sales Summary …………………………………………………………………………………………………………</w:t>
      </w:r>
      <w:proofErr w:type="gramStart"/>
      <w:r>
        <w:t>…..</w:t>
      </w:r>
      <w:proofErr w:type="gramEnd"/>
      <w:r>
        <w:t xml:space="preserve"> 8</w:t>
      </w:r>
    </w:p>
    <w:p w14:paraId="2A62103A" w14:textId="05BD759B" w:rsidR="0020705F" w:rsidRDefault="0020705F" w:rsidP="0020705F">
      <w:pPr>
        <w:ind w:left="720"/>
      </w:pPr>
      <w:r>
        <w:t>Manage Users ……………………………………………………………………………………………………………... 9</w:t>
      </w:r>
    </w:p>
    <w:p w14:paraId="37986B51" w14:textId="2E11D845" w:rsidR="00E40AFF" w:rsidRDefault="00E40AFF" w:rsidP="00B82A69">
      <w:r>
        <w:t>Issues Faced During Phase …………………………………………………………………………………………………</w:t>
      </w:r>
      <w:proofErr w:type="gramStart"/>
      <w:r>
        <w:t>…..</w:t>
      </w:r>
      <w:proofErr w:type="gramEnd"/>
      <w:r>
        <w:t xml:space="preserve"> XX</w:t>
      </w:r>
    </w:p>
    <w:p w14:paraId="26DF5B16" w14:textId="66D74A91" w:rsidR="00E40AFF" w:rsidRDefault="00E40AFF" w:rsidP="00B82A69">
      <w:r>
        <w:t>Decomposition of Tasks …………………………………………………………………………………………………….…… XX</w:t>
      </w:r>
    </w:p>
    <w:p w14:paraId="6C549B61" w14:textId="42DF7D91" w:rsidR="00E40AFF" w:rsidRDefault="00E40AFF" w:rsidP="00B82A69">
      <w:r>
        <w:t>Meeting Minutes …………………………………………………………………………………………………………………… XX</w:t>
      </w:r>
    </w:p>
    <w:p w14:paraId="12E0F0DB" w14:textId="108184CA" w:rsidR="00753A96" w:rsidRDefault="00753A96" w:rsidP="00753A96">
      <w:pPr>
        <w:ind w:left="720"/>
      </w:pPr>
      <w:r>
        <w:t>September 8</w:t>
      </w:r>
      <w:r w:rsidRPr="00753A96">
        <w:rPr>
          <w:vertAlign w:val="superscript"/>
        </w:rPr>
        <w:t>th</w:t>
      </w:r>
      <w:r>
        <w:t xml:space="preserve"> Minutes ………………………………………………………………………………………………</w:t>
      </w:r>
    </w:p>
    <w:p w14:paraId="5B798BBB" w14:textId="4A11F8FF" w:rsidR="00753A96" w:rsidRDefault="00753A96" w:rsidP="00753A96">
      <w:pPr>
        <w:ind w:left="720"/>
      </w:pPr>
      <w:r>
        <w:t>September 13</w:t>
      </w:r>
      <w:r w:rsidRPr="00753A96">
        <w:rPr>
          <w:vertAlign w:val="superscript"/>
        </w:rPr>
        <w:t>th</w:t>
      </w:r>
      <w:r>
        <w:t xml:space="preserve"> Minutes ……………………………………………………………………………………………</w:t>
      </w:r>
    </w:p>
    <w:p w14:paraId="53CFE930" w14:textId="77777777" w:rsidR="00753A96" w:rsidRDefault="00753A96" w:rsidP="00753A96">
      <w:pPr>
        <w:ind w:left="720"/>
      </w:pPr>
    </w:p>
    <w:p w14:paraId="47176E07" w14:textId="77777777" w:rsidR="00B82A69" w:rsidRDefault="00B82A69" w:rsidP="00B82A69"/>
    <w:p w14:paraId="68E4E91E" w14:textId="77777777" w:rsidR="00B82A69" w:rsidRDefault="00B82A69">
      <w:r>
        <w:br w:type="page"/>
      </w:r>
    </w:p>
    <w:p w14:paraId="30D0174A" w14:textId="235248BF" w:rsidR="00B82A69" w:rsidRPr="00A22307" w:rsidRDefault="00A22307" w:rsidP="00A22307">
      <w:pPr>
        <w:pStyle w:val="Subtitle"/>
        <w:rPr>
          <w:u w:val="single"/>
        </w:rPr>
      </w:pPr>
      <w:r w:rsidRPr="00A22307">
        <w:rPr>
          <w:u w:val="single"/>
        </w:rPr>
        <w:lastRenderedPageBreak/>
        <w:t>User Interface Map Design:</w:t>
      </w:r>
    </w:p>
    <w:p w14:paraId="3A1A413C" w14:textId="26BD9889" w:rsidR="00E5529E" w:rsidRDefault="00B5269E" w:rsidP="00B5269E">
      <w:pPr>
        <w:jc w:val="center"/>
      </w:pPr>
      <w:r>
        <w:rPr>
          <w:noProof/>
        </w:rPr>
        <w:drawing>
          <wp:anchor distT="0" distB="0" distL="114300" distR="114300" simplePos="0" relativeHeight="251662336" behindDoc="0" locked="0" layoutInCell="1" allowOverlap="1" wp14:anchorId="0C6A6F1A" wp14:editId="46C8A591">
            <wp:simplePos x="0" y="0"/>
            <wp:positionH relativeFrom="margin">
              <wp:align>center</wp:align>
            </wp:positionH>
            <wp:positionV relativeFrom="paragraph">
              <wp:posOffset>187325</wp:posOffset>
            </wp:positionV>
            <wp:extent cx="7105650" cy="3542665"/>
            <wp:effectExtent l="0" t="0" r="6350" b="0"/>
            <wp:wrapTopAndBottom/>
            <wp:docPr id="1" name="Picture 1" descr="Website_Flow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_Flow_Diagr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650" cy="3542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22307">
        <w:rPr>
          <w:i/>
          <w:iCs/>
          <w:noProof/>
          <w:color w:val="404040" w:themeColor="text1" w:themeTint="BF"/>
        </w:rPr>
        <mc:AlternateContent>
          <mc:Choice Requires="wps">
            <w:drawing>
              <wp:anchor distT="0" distB="0" distL="114300" distR="114300" simplePos="0" relativeHeight="251659264" behindDoc="0" locked="0" layoutInCell="1" allowOverlap="1" wp14:anchorId="37B5881C" wp14:editId="1683CB60">
                <wp:simplePos x="0" y="0"/>
                <wp:positionH relativeFrom="margin">
                  <wp:align>right</wp:align>
                </wp:positionH>
                <wp:positionV relativeFrom="margin">
                  <wp:align>bottom</wp:align>
                </wp:positionV>
                <wp:extent cx="27432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43200" cy="3657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FF9C41" w14:textId="77777777" w:rsidR="00322107" w:rsidRDefault="00322107" w:rsidP="00A22307">
                            <w:pPr>
                              <w:spacing w:line="360" w:lineRule="auto"/>
                              <w:rPr>
                                <w:rStyle w:val="SubtleEmphasis"/>
                              </w:rPr>
                            </w:pPr>
                            <w:r>
                              <w:rPr>
                                <w:rStyle w:val="SubtleEmphasis"/>
                              </w:rPr>
                              <w:t>User Pages:</w:t>
                            </w:r>
                          </w:p>
                          <w:p w14:paraId="399B297E" w14:textId="6E2AFC7E" w:rsidR="00322107" w:rsidRDefault="00322107" w:rsidP="00B5269E">
                            <w:pPr>
                              <w:pStyle w:val="ListParagraph"/>
                              <w:numPr>
                                <w:ilvl w:val="0"/>
                                <w:numId w:val="3"/>
                              </w:numPr>
                            </w:pPr>
                            <w:r>
                              <w:t>User Login</w:t>
                            </w:r>
                          </w:p>
                          <w:p w14:paraId="02256596" w14:textId="58240448" w:rsidR="00322107" w:rsidRDefault="00322107" w:rsidP="00B5269E">
                            <w:pPr>
                              <w:pStyle w:val="ListParagraph"/>
                              <w:numPr>
                                <w:ilvl w:val="0"/>
                                <w:numId w:val="3"/>
                              </w:numPr>
                            </w:pPr>
                            <w:r>
                              <w:t>User Menu</w:t>
                            </w:r>
                          </w:p>
                          <w:p w14:paraId="6FB6F00D" w14:textId="3CC61CD8" w:rsidR="00322107" w:rsidRDefault="00322107" w:rsidP="00B5269E">
                            <w:pPr>
                              <w:pStyle w:val="ListParagraph"/>
                              <w:numPr>
                                <w:ilvl w:val="0"/>
                                <w:numId w:val="3"/>
                              </w:numPr>
                            </w:pPr>
                            <w:r>
                              <w:t>Update Profile</w:t>
                            </w:r>
                          </w:p>
                          <w:p w14:paraId="78C51BBD" w14:textId="0CDA95B9" w:rsidR="00322107" w:rsidRDefault="00322107" w:rsidP="00B5269E">
                            <w:pPr>
                              <w:pStyle w:val="ListParagraph"/>
                              <w:numPr>
                                <w:ilvl w:val="0"/>
                                <w:numId w:val="3"/>
                              </w:numPr>
                            </w:pPr>
                            <w:r>
                              <w:t>Seller Management</w:t>
                            </w:r>
                          </w:p>
                          <w:p w14:paraId="174D55A0" w14:textId="1BBD8167" w:rsidR="00322107" w:rsidRDefault="00322107" w:rsidP="00B5269E">
                            <w:pPr>
                              <w:pStyle w:val="ListParagraph"/>
                              <w:numPr>
                                <w:ilvl w:val="1"/>
                                <w:numId w:val="3"/>
                              </w:numPr>
                            </w:pPr>
                            <w:r>
                              <w:t>List Items</w:t>
                            </w:r>
                          </w:p>
                          <w:p w14:paraId="38AE8F55" w14:textId="14129C7B" w:rsidR="00322107" w:rsidRDefault="00322107" w:rsidP="00B5269E">
                            <w:pPr>
                              <w:pStyle w:val="ListParagraph"/>
                              <w:numPr>
                                <w:ilvl w:val="2"/>
                                <w:numId w:val="3"/>
                              </w:numPr>
                            </w:pPr>
                            <w:r>
                              <w:t>Item Info</w:t>
                            </w:r>
                          </w:p>
                          <w:p w14:paraId="501A17DF" w14:textId="7BBD63F4" w:rsidR="00322107" w:rsidRDefault="00322107" w:rsidP="00B5269E">
                            <w:pPr>
                              <w:pStyle w:val="ListParagraph"/>
                              <w:numPr>
                                <w:ilvl w:val="2"/>
                                <w:numId w:val="3"/>
                              </w:numPr>
                            </w:pPr>
                            <w:r>
                              <w:t>Bidder List</w:t>
                            </w:r>
                          </w:p>
                          <w:p w14:paraId="2909E5B0" w14:textId="2FD3AA25" w:rsidR="00322107" w:rsidRDefault="00322107" w:rsidP="00B5269E">
                            <w:pPr>
                              <w:pStyle w:val="ListParagraph"/>
                              <w:numPr>
                                <w:ilvl w:val="1"/>
                                <w:numId w:val="3"/>
                              </w:numPr>
                            </w:pPr>
                            <w:r>
                              <w:t>Add Item</w:t>
                            </w:r>
                          </w:p>
                          <w:p w14:paraId="2BB091BC" w14:textId="53686779" w:rsidR="00322107" w:rsidRDefault="00322107" w:rsidP="00B5269E">
                            <w:pPr>
                              <w:pStyle w:val="ListParagraph"/>
                              <w:numPr>
                                <w:ilvl w:val="0"/>
                                <w:numId w:val="3"/>
                              </w:numPr>
                            </w:pPr>
                            <w:r>
                              <w:t>Bid Management</w:t>
                            </w:r>
                          </w:p>
                          <w:p w14:paraId="663326E7" w14:textId="7BB7AEFD" w:rsidR="00322107" w:rsidRDefault="00322107" w:rsidP="00B5269E">
                            <w:pPr>
                              <w:pStyle w:val="ListParagraph"/>
                              <w:numPr>
                                <w:ilvl w:val="1"/>
                                <w:numId w:val="3"/>
                              </w:numPr>
                            </w:pPr>
                            <w:r>
                              <w:t>Search Items</w:t>
                            </w:r>
                          </w:p>
                          <w:p w14:paraId="67567AF3" w14:textId="1C80E448" w:rsidR="00322107" w:rsidRDefault="00322107" w:rsidP="00B5269E">
                            <w:pPr>
                              <w:pStyle w:val="ListParagraph"/>
                              <w:numPr>
                                <w:ilvl w:val="2"/>
                                <w:numId w:val="3"/>
                              </w:numPr>
                            </w:pPr>
                            <w:r>
                              <w:t>Search Results</w:t>
                            </w:r>
                          </w:p>
                          <w:p w14:paraId="50C123A2" w14:textId="1680117B" w:rsidR="00322107" w:rsidRDefault="00322107" w:rsidP="00B5269E">
                            <w:pPr>
                              <w:pStyle w:val="ListParagraph"/>
                              <w:numPr>
                                <w:ilvl w:val="1"/>
                                <w:numId w:val="3"/>
                              </w:numPr>
                            </w:pPr>
                            <w:r>
                              <w:t>Bid Item</w:t>
                            </w:r>
                          </w:p>
                          <w:p w14:paraId="17C25D40" w14:textId="7C79F331" w:rsidR="00322107" w:rsidRDefault="00322107" w:rsidP="00B5269E">
                            <w:pPr>
                              <w:pStyle w:val="ListParagraph"/>
                              <w:numPr>
                                <w:ilvl w:val="1"/>
                                <w:numId w:val="3"/>
                              </w:numPr>
                            </w:pPr>
                            <w:r>
                              <w:t>Check Status</w:t>
                            </w:r>
                          </w:p>
                          <w:p w14:paraId="4A2B5C1F" w14:textId="043B02A2" w:rsidR="00322107" w:rsidRDefault="00322107" w:rsidP="00B5269E">
                            <w:pPr>
                              <w:pStyle w:val="ListParagraph"/>
                              <w:numPr>
                                <w:ilvl w:val="0"/>
                                <w:numId w:val="3"/>
                              </w:numPr>
                            </w:pPr>
                            <w:r>
                              <w:t>Leave Feedback</w:t>
                            </w:r>
                          </w:p>
                          <w:p w14:paraId="6D738826" w14:textId="561F446D" w:rsidR="00322107" w:rsidRDefault="00322107" w:rsidP="00B5269E">
                            <w:pPr>
                              <w:pStyle w:val="ListParagraph"/>
                              <w:numPr>
                                <w:ilvl w:val="1"/>
                                <w:numId w:val="3"/>
                              </w:numPr>
                            </w:pPr>
                            <w:r>
                              <w:t>Rate Seller</w:t>
                            </w:r>
                          </w:p>
                          <w:p w14:paraId="66E0B8D2" w14:textId="0890F845" w:rsidR="00322107" w:rsidRDefault="00322107" w:rsidP="00B5269E">
                            <w:pPr>
                              <w:pStyle w:val="ListParagraph"/>
                              <w:numPr>
                                <w:ilvl w:val="0"/>
                                <w:numId w:val="3"/>
                              </w:numPr>
                            </w:pPr>
                            <w:r>
                              <w:t>View my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5881C" id="_x0000_t202" coordsize="21600,21600" o:spt="202" path="m,l,21600r21600,l21600,xe">
                <v:stroke joinstyle="miter"/>
                <v:path gradientshapeok="t" o:connecttype="rect"/>
              </v:shapetype>
              <v:shape id="Text Box 2" o:spid="_x0000_s1026" type="#_x0000_t202" style="position:absolute;left:0;text-align:left;margin-left:164.8pt;margin-top:0;width:3in;height:4in;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" filled="f" stroked="f">
                <v:textbox>
                  <w:txbxContent>
                    <w:p w14:paraId="63FF9C41" w14:textId="77777777" w:rsidR="00322107" w:rsidRDefault="00322107" w:rsidP="00A22307">
                      <w:pPr>
                        <w:spacing w:line="360" w:lineRule="auto"/>
                        <w:rPr>
                          <w:rStyle w:val="SubtleEmphasis"/>
                        </w:rPr>
                      </w:pPr>
                      <w:r>
                        <w:rPr>
                          <w:rStyle w:val="SubtleEmphasis"/>
                        </w:rPr>
                        <w:t>User Pages:</w:t>
                      </w:r>
                    </w:p>
                    <w:p w14:paraId="399B297E" w14:textId="6E2AFC7E" w:rsidR="00322107" w:rsidRDefault="00322107" w:rsidP="00B5269E">
                      <w:pPr>
                        <w:pStyle w:val="ListParagraph"/>
                        <w:numPr>
                          <w:ilvl w:val="0"/>
                          <w:numId w:val="3"/>
                        </w:numPr>
                      </w:pPr>
                      <w:r>
                        <w:t>User Login</w:t>
                      </w:r>
                    </w:p>
                    <w:p w14:paraId="02256596" w14:textId="58240448" w:rsidR="00322107" w:rsidRDefault="00322107" w:rsidP="00B5269E">
                      <w:pPr>
                        <w:pStyle w:val="ListParagraph"/>
                        <w:numPr>
                          <w:ilvl w:val="0"/>
                          <w:numId w:val="3"/>
                        </w:numPr>
                      </w:pPr>
                      <w:r>
                        <w:t>User Menu</w:t>
                      </w:r>
                    </w:p>
                    <w:p w14:paraId="6FB6F00D" w14:textId="3CC61CD8" w:rsidR="00322107" w:rsidRDefault="00322107" w:rsidP="00B5269E">
                      <w:pPr>
                        <w:pStyle w:val="ListParagraph"/>
                        <w:numPr>
                          <w:ilvl w:val="0"/>
                          <w:numId w:val="3"/>
                        </w:numPr>
                      </w:pPr>
                      <w:r>
                        <w:t>Update Profile</w:t>
                      </w:r>
                    </w:p>
                    <w:p w14:paraId="78C51BBD" w14:textId="0CDA95B9" w:rsidR="00322107" w:rsidRDefault="00322107" w:rsidP="00B5269E">
                      <w:pPr>
                        <w:pStyle w:val="ListParagraph"/>
                        <w:numPr>
                          <w:ilvl w:val="0"/>
                          <w:numId w:val="3"/>
                        </w:numPr>
                      </w:pPr>
                      <w:r>
                        <w:t>Seller Management</w:t>
                      </w:r>
                    </w:p>
                    <w:p w14:paraId="174D55A0" w14:textId="1BBD8167" w:rsidR="00322107" w:rsidRDefault="00322107" w:rsidP="00B5269E">
                      <w:pPr>
                        <w:pStyle w:val="ListParagraph"/>
                        <w:numPr>
                          <w:ilvl w:val="1"/>
                          <w:numId w:val="3"/>
                        </w:numPr>
                      </w:pPr>
                      <w:r>
                        <w:t>List Items</w:t>
                      </w:r>
                    </w:p>
                    <w:p w14:paraId="38AE8F55" w14:textId="14129C7B" w:rsidR="00322107" w:rsidRDefault="00322107" w:rsidP="00B5269E">
                      <w:pPr>
                        <w:pStyle w:val="ListParagraph"/>
                        <w:numPr>
                          <w:ilvl w:val="2"/>
                          <w:numId w:val="3"/>
                        </w:numPr>
                      </w:pPr>
                      <w:r>
                        <w:t>Item Info</w:t>
                      </w:r>
                    </w:p>
                    <w:p w14:paraId="501A17DF" w14:textId="7BBD63F4" w:rsidR="00322107" w:rsidRDefault="00322107" w:rsidP="00B5269E">
                      <w:pPr>
                        <w:pStyle w:val="ListParagraph"/>
                        <w:numPr>
                          <w:ilvl w:val="2"/>
                          <w:numId w:val="3"/>
                        </w:numPr>
                      </w:pPr>
                      <w:r>
                        <w:t>Bidder List</w:t>
                      </w:r>
                    </w:p>
                    <w:p w14:paraId="2909E5B0" w14:textId="2FD3AA25" w:rsidR="00322107" w:rsidRDefault="00322107" w:rsidP="00B5269E">
                      <w:pPr>
                        <w:pStyle w:val="ListParagraph"/>
                        <w:numPr>
                          <w:ilvl w:val="1"/>
                          <w:numId w:val="3"/>
                        </w:numPr>
                      </w:pPr>
                      <w:r>
                        <w:t>Add Item</w:t>
                      </w:r>
                    </w:p>
                    <w:p w14:paraId="2BB091BC" w14:textId="53686779" w:rsidR="00322107" w:rsidRDefault="00322107" w:rsidP="00B5269E">
                      <w:pPr>
                        <w:pStyle w:val="ListParagraph"/>
                        <w:numPr>
                          <w:ilvl w:val="0"/>
                          <w:numId w:val="3"/>
                        </w:numPr>
                      </w:pPr>
                      <w:r>
                        <w:t>Bid Management</w:t>
                      </w:r>
                    </w:p>
                    <w:p w14:paraId="663326E7" w14:textId="7BB7AEFD" w:rsidR="00322107" w:rsidRDefault="00322107" w:rsidP="00B5269E">
                      <w:pPr>
                        <w:pStyle w:val="ListParagraph"/>
                        <w:numPr>
                          <w:ilvl w:val="1"/>
                          <w:numId w:val="3"/>
                        </w:numPr>
                      </w:pPr>
                      <w:r>
                        <w:t>Search Items</w:t>
                      </w:r>
                    </w:p>
                    <w:p w14:paraId="67567AF3" w14:textId="1C80E448" w:rsidR="00322107" w:rsidRDefault="00322107" w:rsidP="00B5269E">
                      <w:pPr>
                        <w:pStyle w:val="ListParagraph"/>
                        <w:numPr>
                          <w:ilvl w:val="2"/>
                          <w:numId w:val="3"/>
                        </w:numPr>
                      </w:pPr>
                      <w:r>
                        <w:t>Search Results</w:t>
                      </w:r>
                    </w:p>
                    <w:p w14:paraId="50C123A2" w14:textId="1680117B" w:rsidR="00322107" w:rsidRDefault="00322107" w:rsidP="00B5269E">
                      <w:pPr>
                        <w:pStyle w:val="ListParagraph"/>
                        <w:numPr>
                          <w:ilvl w:val="1"/>
                          <w:numId w:val="3"/>
                        </w:numPr>
                      </w:pPr>
                      <w:r>
                        <w:t>Bid Item</w:t>
                      </w:r>
                    </w:p>
                    <w:p w14:paraId="17C25D40" w14:textId="7C79F331" w:rsidR="00322107" w:rsidRDefault="00322107" w:rsidP="00B5269E">
                      <w:pPr>
                        <w:pStyle w:val="ListParagraph"/>
                        <w:numPr>
                          <w:ilvl w:val="1"/>
                          <w:numId w:val="3"/>
                        </w:numPr>
                      </w:pPr>
                      <w:r>
                        <w:t>Check Status</w:t>
                      </w:r>
                    </w:p>
                    <w:p w14:paraId="4A2B5C1F" w14:textId="043B02A2" w:rsidR="00322107" w:rsidRDefault="00322107" w:rsidP="00B5269E">
                      <w:pPr>
                        <w:pStyle w:val="ListParagraph"/>
                        <w:numPr>
                          <w:ilvl w:val="0"/>
                          <w:numId w:val="3"/>
                        </w:numPr>
                      </w:pPr>
                      <w:r>
                        <w:t>Leave Feedback</w:t>
                      </w:r>
                    </w:p>
                    <w:p w14:paraId="6D738826" w14:textId="561F446D" w:rsidR="00322107" w:rsidRDefault="00322107" w:rsidP="00B5269E">
                      <w:pPr>
                        <w:pStyle w:val="ListParagraph"/>
                        <w:numPr>
                          <w:ilvl w:val="1"/>
                          <w:numId w:val="3"/>
                        </w:numPr>
                      </w:pPr>
                      <w:r>
                        <w:t>Rate Seller</w:t>
                      </w:r>
                    </w:p>
                    <w:p w14:paraId="66E0B8D2" w14:textId="0890F845" w:rsidR="00322107" w:rsidRDefault="00322107" w:rsidP="00B5269E">
                      <w:pPr>
                        <w:pStyle w:val="ListParagraph"/>
                        <w:numPr>
                          <w:ilvl w:val="0"/>
                          <w:numId w:val="3"/>
                        </w:numPr>
                      </w:pPr>
                      <w:r>
                        <w:t>View my Feedback</w:t>
                      </w:r>
                    </w:p>
                  </w:txbxContent>
                </v:textbox>
                <w10:wrap type="square" anchorx="margin" anchory="margin"/>
              </v:shape>
            </w:pict>
          </mc:Fallback>
        </mc:AlternateContent>
      </w:r>
      <w:r w:rsidR="00A22307">
        <w:rPr>
          <w:i/>
          <w:iCs/>
          <w:noProof/>
          <w:color w:val="404040" w:themeColor="text1" w:themeTint="BF"/>
        </w:rPr>
        <mc:AlternateContent>
          <mc:Choice Requires="wps">
            <w:drawing>
              <wp:anchor distT="0" distB="0" distL="114300" distR="114300" simplePos="0" relativeHeight="251661312" behindDoc="0" locked="0" layoutInCell="1" allowOverlap="1" wp14:anchorId="18505625" wp14:editId="15AF51D9">
                <wp:simplePos x="0" y="0"/>
                <wp:positionH relativeFrom="margin">
                  <wp:align>left</wp:align>
                </wp:positionH>
                <wp:positionV relativeFrom="margin">
                  <wp:align>bottom</wp:align>
                </wp:positionV>
                <wp:extent cx="2743200" cy="3657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657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FC9F23" w14:textId="77777777" w:rsidR="00322107" w:rsidRDefault="00322107" w:rsidP="00A22307">
                            <w:pPr>
                              <w:spacing w:line="360" w:lineRule="auto"/>
                              <w:rPr>
                                <w:rStyle w:val="SubtleEmphasis"/>
                              </w:rPr>
                            </w:pPr>
                            <w:r>
                              <w:rPr>
                                <w:rStyle w:val="SubtleEmphasis"/>
                              </w:rPr>
                              <w:t>Administrator Pages:</w:t>
                            </w:r>
                          </w:p>
                          <w:p w14:paraId="6A71B99C" w14:textId="77777777" w:rsidR="00322107" w:rsidRDefault="00322107" w:rsidP="00A22307">
                            <w:pPr>
                              <w:pStyle w:val="ListParagraph"/>
                              <w:numPr>
                                <w:ilvl w:val="0"/>
                                <w:numId w:val="3"/>
                              </w:numPr>
                            </w:pPr>
                            <w:r>
                              <w:t>Admin Login</w:t>
                            </w:r>
                          </w:p>
                          <w:p w14:paraId="27EA82D8" w14:textId="77777777" w:rsidR="00322107" w:rsidRDefault="00322107" w:rsidP="00A22307">
                            <w:pPr>
                              <w:pStyle w:val="ListParagraph"/>
                              <w:numPr>
                                <w:ilvl w:val="0"/>
                                <w:numId w:val="3"/>
                              </w:numPr>
                            </w:pPr>
                            <w:r>
                              <w:t>Admin Menu</w:t>
                            </w:r>
                          </w:p>
                          <w:p w14:paraId="6AAA64E5" w14:textId="6861B9A0" w:rsidR="00322107" w:rsidRDefault="00322107" w:rsidP="00A22307">
                            <w:pPr>
                              <w:pStyle w:val="ListParagraph"/>
                              <w:numPr>
                                <w:ilvl w:val="0"/>
                                <w:numId w:val="3"/>
                              </w:numPr>
                            </w:pPr>
                            <w:r>
                              <w:t>View Reports</w:t>
                            </w:r>
                          </w:p>
                          <w:p w14:paraId="33E16162" w14:textId="14610D4C" w:rsidR="00322107" w:rsidRDefault="00322107" w:rsidP="001F41B5">
                            <w:pPr>
                              <w:pStyle w:val="ListParagraph"/>
                              <w:numPr>
                                <w:ilvl w:val="1"/>
                                <w:numId w:val="3"/>
                              </w:numPr>
                            </w:pPr>
                            <w:r>
                              <w:t>Sales Summary</w:t>
                            </w:r>
                          </w:p>
                          <w:p w14:paraId="081B24D7" w14:textId="6A47D122" w:rsidR="00322107" w:rsidRDefault="00322107" w:rsidP="001F41B5">
                            <w:pPr>
                              <w:pStyle w:val="ListParagraph"/>
                              <w:numPr>
                                <w:ilvl w:val="1"/>
                                <w:numId w:val="3"/>
                              </w:numPr>
                            </w:pPr>
                            <w:r>
                              <w:t>Commission Report</w:t>
                            </w:r>
                          </w:p>
                          <w:p w14:paraId="25ED8986" w14:textId="77777777" w:rsidR="00322107" w:rsidRDefault="00322107" w:rsidP="00A22307">
                            <w:pPr>
                              <w:pStyle w:val="ListParagraph"/>
                              <w:numPr>
                                <w:ilvl w:val="0"/>
                                <w:numId w:val="3"/>
                              </w:numPr>
                            </w:pPr>
                            <w:r>
                              <w:t>Manage Users</w:t>
                            </w:r>
                          </w:p>
                          <w:p w14:paraId="24C19579" w14:textId="77777777" w:rsidR="00322107" w:rsidRPr="00A22307" w:rsidRDefault="00322107" w:rsidP="00A22307">
                            <w:pPr>
                              <w:pStyle w:val="ListParagraph"/>
                              <w:numPr>
                                <w:ilvl w:val="0"/>
                                <w:numId w:val="3"/>
                              </w:numPr>
                            </w:pPr>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05625" id="Text Box 3" o:spid="_x0000_s1027" type="#_x0000_t202" style="position:absolute;left:0;text-align:left;margin-left:0;margin-top:0;width:3in;height:4in;z-index:2516613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" filled="f" stroked="f">
                <v:textbox>
                  <w:txbxContent>
                    <w:p w14:paraId="04FC9F23" w14:textId="77777777" w:rsidR="00322107" w:rsidRDefault="00322107" w:rsidP="00A22307">
                      <w:pPr>
                        <w:spacing w:line="360" w:lineRule="auto"/>
                        <w:rPr>
                          <w:rStyle w:val="SubtleEmphasis"/>
                        </w:rPr>
                      </w:pPr>
                      <w:r>
                        <w:rPr>
                          <w:rStyle w:val="SubtleEmphasis"/>
                        </w:rPr>
                        <w:t>Administrator Pages:</w:t>
                      </w:r>
                    </w:p>
                    <w:p w14:paraId="6A71B99C" w14:textId="77777777" w:rsidR="00322107" w:rsidRDefault="00322107" w:rsidP="00A22307">
                      <w:pPr>
                        <w:pStyle w:val="ListParagraph"/>
                        <w:numPr>
                          <w:ilvl w:val="0"/>
                          <w:numId w:val="3"/>
                        </w:numPr>
                      </w:pPr>
                      <w:r>
                        <w:t>Admin Login</w:t>
                      </w:r>
                    </w:p>
                    <w:p w14:paraId="27EA82D8" w14:textId="77777777" w:rsidR="00322107" w:rsidRDefault="00322107" w:rsidP="00A22307">
                      <w:pPr>
                        <w:pStyle w:val="ListParagraph"/>
                        <w:numPr>
                          <w:ilvl w:val="0"/>
                          <w:numId w:val="3"/>
                        </w:numPr>
                      </w:pPr>
                      <w:r>
                        <w:t>Admin Menu</w:t>
                      </w:r>
                    </w:p>
                    <w:p w14:paraId="6AAA64E5" w14:textId="6861B9A0" w:rsidR="00322107" w:rsidRDefault="00322107" w:rsidP="00A22307">
                      <w:pPr>
                        <w:pStyle w:val="ListParagraph"/>
                        <w:numPr>
                          <w:ilvl w:val="0"/>
                          <w:numId w:val="3"/>
                        </w:numPr>
                      </w:pPr>
                      <w:r>
                        <w:t>View Reports</w:t>
                      </w:r>
                    </w:p>
                    <w:p w14:paraId="33E16162" w14:textId="14610D4C" w:rsidR="00322107" w:rsidRDefault="00322107" w:rsidP="001F41B5">
                      <w:pPr>
                        <w:pStyle w:val="ListParagraph"/>
                        <w:numPr>
                          <w:ilvl w:val="1"/>
                          <w:numId w:val="3"/>
                        </w:numPr>
                      </w:pPr>
                      <w:r>
                        <w:t>Sales Summary</w:t>
                      </w:r>
                    </w:p>
                    <w:p w14:paraId="081B24D7" w14:textId="6A47D122" w:rsidR="00322107" w:rsidRDefault="00322107" w:rsidP="001F41B5">
                      <w:pPr>
                        <w:pStyle w:val="ListParagraph"/>
                        <w:numPr>
                          <w:ilvl w:val="1"/>
                          <w:numId w:val="3"/>
                        </w:numPr>
                      </w:pPr>
                      <w:r>
                        <w:t>Commission Report</w:t>
                      </w:r>
                    </w:p>
                    <w:p w14:paraId="25ED8986" w14:textId="77777777" w:rsidR="00322107" w:rsidRDefault="00322107" w:rsidP="00A22307">
                      <w:pPr>
                        <w:pStyle w:val="ListParagraph"/>
                        <w:numPr>
                          <w:ilvl w:val="0"/>
                          <w:numId w:val="3"/>
                        </w:numPr>
                      </w:pPr>
                      <w:r>
                        <w:t>Manage Users</w:t>
                      </w:r>
                    </w:p>
                    <w:p w14:paraId="24C19579" w14:textId="77777777" w:rsidR="00322107" w:rsidRPr="00A22307" w:rsidRDefault="00322107" w:rsidP="00A22307">
                      <w:pPr>
                        <w:pStyle w:val="ListParagraph"/>
                        <w:numPr>
                          <w:ilvl w:val="0"/>
                          <w:numId w:val="3"/>
                        </w:numPr>
                      </w:pPr>
                      <w:r>
                        <w:t>Logout</w:t>
                      </w:r>
                    </w:p>
                  </w:txbxContent>
                </v:textbox>
                <w10:wrap type="square" anchorx="margin" anchory="margin"/>
              </v:shape>
            </w:pict>
          </mc:Fallback>
        </mc:AlternateContent>
      </w:r>
    </w:p>
    <w:p w14:paraId="1C455BFD" w14:textId="138951B7" w:rsidR="00E5529E" w:rsidRDefault="00E5529E" w:rsidP="006729ED">
      <w:r>
        <w:br w:type="page"/>
      </w:r>
    </w:p>
    <w:p w14:paraId="2BE6AD70" w14:textId="17D6C88B" w:rsidR="00A22307" w:rsidRDefault="00271F51" w:rsidP="00271F51">
      <w:pPr>
        <w:pStyle w:val="Subtitle"/>
      </w:pPr>
      <w:r>
        <w:lastRenderedPageBreak/>
        <w:t>User Interface Sketches</w:t>
      </w:r>
    </w:p>
    <w:p w14:paraId="19E240A5" w14:textId="67166FFB" w:rsidR="00271F51" w:rsidRDefault="00271F51" w:rsidP="00271F51">
      <w:pPr>
        <w:jc w:val="center"/>
      </w:pPr>
      <w:r>
        <w:rPr>
          <w:noProof/>
        </w:rPr>
        <w:drawing>
          <wp:inline distT="0" distB="0" distL="0" distR="0" wp14:anchorId="74D1714D" wp14:editId="641C2908">
            <wp:extent cx="4937992" cy="2971800"/>
            <wp:effectExtent l="127000" t="127000" r="142240" b="152400"/>
            <wp:docPr id="4" name="Picture 4" descr="../../Desktop/Screen%20Shot%202016-09-12%20at%206.50.26%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12%20at%206.50.26%20P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 r="16900" b="27218"/>
                    <a:stretch/>
                  </pic:blipFill>
                  <pic:spPr bwMode="auto">
                    <a:xfrm>
                      <a:off x="0" y="0"/>
                      <a:ext cx="4937992" cy="29718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031A405" w14:textId="682E8031" w:rsidR="00271F51" w:rsidRDefault="00DB6D53" w:rsidP="00271F51">
      <w:r>
        <w:rPr>
          <w:rStyle w:val="SubtleEmphasis"/>
        </w:rPr>
        <w:t>Homepage</w:t>
      </w:r>
      <w:r w:rsidR="00271F51">
        <w:rPr>
          <w:rStyle w:val="SubtleEmphasis"/>
        </w:rPr>
        <w:t xml:space="preserve"> – </w:t>
      </w:r>
      <w:r w:rsidR="00271F51" w:rsidRPr="00271F51">
        <w:t>This is the</w:t>
      </w:r>
      <w:r w:rsidR="00271F51">
        <w:t xml:space="preserve"> homepage for the site.  You can either choose to login as a “user” or an “administrator”</w:t>
      </w:r>
      <w:r>
        <w:t>.</w:t>
      </w:r>
    </w:p>
    <w:p w14:paraId="388B196C" w14:textId="77777777" w:rsidR="00271F51" w:rsidRDefault="00271F51" w:rsidP="00271F51"/>
    <w:p w14:paraId="4B5B05A5" w14:textId="0944A811" w:rsidR="00271F51" w:rsidRDefault="00271F51" w:rsidP="00271F51">
      <w:pPr>
        <w:jc w:val="center"/>
      </w:pPr>
      <w:r>
        <w:rPr>
          <w:noProof/>
        </w:rPr>
        <w:drawing>
          <wp:inline distT="0" distB="0" distL="0" distR="0" wp14:anchorId="27155870" wp14:editId="238F7D70">
            <wp:extent cx="4937760" cy="2971800"/>
            <wp:effectExtent l="127000" t="127000" r="142240" b="152400"/>
            <wp:docPr id="5" name="Picture 5" descr="../../Desktop/Screen%20Shot%202016-09-12%20at%206.50.58%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12%20at%206.50.58%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CC083B" w14:textId="4105C3D6" w:rsidR="00DB6D53" w:rsidRDefault="00DB6D53" w:rsidP="00DB6D53">
      <w:r>
        <w:rPr>
          <w:rStyle w:val="SubtleEmphasis"/>
        </w:rPr>
        <w:t xml:space="preserve">Admin Login – </w:t>
      </w:r>
      <w:r>
        <w:t>This is the page where administrator users will log into the system.</w:t>
      </w:r>
    </w:p>
    <w:p w14:paraId="1536CCBD" w14:textId="77777777" w:rsidR="00DB6D53" w:rsidRDefault="00DB6D53">
      <w:r>
        <w:br w:type="page"/>
      </w:r>
    </w:p>
    <w:p w14:paraId="24E6B04A" w14:textId="48A4BCE7" w:rsidR="00271F51" w:rsidRDefault="00DB6D53" w:rsidP="00DB6D53">
      <w:pPr>
        <w:jc w:val="center"/>
      </w:pPr>
      <w:r>
        <w:rPr>
          <w:noProof/>
        </w:rPr>
        <w:lastRenderedPageBreak/>
        <w:drawing>
          <wp:inline distT="0" distB="0" distL="0" distR="0" wp14:anchorId="5FECD0FB" wp14:editId="636872E9">
            <wp:extent cx="4937760" cy="2971800"/>
            <wp:effectExtent l="127000" t="127000" r="142240" b="152400"/>
            <wp:docPr id="6" name="Picture 6" descr="../../Desktop/Screen%20Shot%202016-09-12%20at%206.51.15%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12%20at%206.51.1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0D3BE5" w14:textId="249E4E4C" w:rsidR="00DB6D53" w:rsidRDefault="00DB6D53" w:rsidP="00DB6D53">
      <w:r w:rsidRPr="00DB6D53">
        <w:rPr>
          <w:rStyle w:val="SubtleEmphasis"/>
        </w:rPr>
        <w:t>Admin Menu</w:t>
      </w:r>
      <w:r>
        <w:t xml:space="preserve"> – This is the page that administrators will see when they log in.  They will also have the option to navigate back to this page when on other pages within the website.</w:t>
      </w:r>
    </w:p>
    <w:p w14:paraId="107BD60F" w14:textId="77777777" w:rsidR="00DB6D53" w:rsidRDefault="00DB6D53" w:rsidP="00DB6D53"/>
    <w:p w14:paraId="012BB718" w14:textId="4E689E8F" w:rsidR="006729ED" w:rsidRDefault="006729ED" w:rsidP="006729ED">
      <w:pPr>
        <w:jc w:val="center"/>
      </w:pPr>
      <w:r>
        <w:rPr>
          <w:noProof/>
        </w:rPr>
        <w:drawing>
          <wp:inline distT="0" distB="0" distL="0" distR="0" wp14:anchorId="4FA042A6" wp14:editId="17A3524A">
            <wp:extent cx="4937760" cy="2971800"/>
            <wp:effectExtent l="127000" t="127000" r="142240" b="152400"/>
            <wp:docPr id="10" name="Picture 10" descr="../../Desktop/Screen%20Shot%202016-09-12%20at%207.27.48%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9-12%20at%207.27.48%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B03572" w14:textId="706BBB5E" w:rsidR="006729ED" w:rsidRDefault="006729ED" w:rsidP="00DB6D53">
      <w:r w:rsidRPr="006729ED">
        <w:rPr>
          <w:rStyle w:val="SubtleEmphasis"/>
        </w:rPr>
        <w:t>View Reports</w:t>
      </w:r>
      <w:r>
        <w:t xml:space="preserve"> – This is the page that administrators will see if they choose to “View Reports” from the main menu.  Here they can choose to view 2 different kinds of reports.</w:t>
      </w:r>
    </w:p>
    <w:p w14:paraId="79CFAE00" w14:textId="3BF155A6" w:rsidR="00DB6D53" w:rsidRDefault="00DB6D53" w:rsidP="00DB6D53">
      <w:pPr>
        <w:jc w:val="center"/>
      </w:pPr>
      <w:r>
        <w:rPr>
          <w:noProof/>
        </w:rPr>
        <w:lastRenderedPageBreak/>
        <w:drawing>
          <wp:inline distT="0" distB="0" distL="0" distR="0" wp14:anchorId="125EEB45" wp14:editId="563DAE0D">
            <wp:extent cx="4937760" cy="2971800"/>
            <wp:effectExtent l="127000" t="127000" r="142240" b="152400"/>
            <wp:docPr id="7" name="Picture 7" descr="../../Desktop/Screen%20Shot%202016-09-12%20at%206.52.08%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9-12%20at%206.52.08%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9F4364" w14:textId="1DD4FD8B" w:rsidR="00DB6D53" w:rsidRDefault="00DB6D53">
      <w:r w:rsidRPr="00DB6D53">
        <w:rPr>
          <w:rStyle w:val="SubtleEmphasis"/>
        </w:rPr>
        <w:t>Admin Commission Report</w:t>
      </w:r>
      <w:r>
        <w:t xml:space="preserve"> –</w:t>
      </w:r>
      <w:r w:rsidR="006729ED">
        <w:t xml:space="preserve"> This is the Commission Report page. </w:t>
      </w:r>
      <w:r>
        <w:t xml:space="preserve">Here </w:t>
      </w:r>
      <w:r w:rsidR="006729ED">
        <w:t>administrators</w:t>
      </w:r>
      <w:r>
        <w:t xml:space="preserve"> are able to see a list of users, their ratings, as well as their commissions.  Also totals commissions for the entire site.</w:t>
      </w:r>
      <w:r w:rsidR="006729ED">
        <w:t xml:space="preserve"> </w:t>
      </w:r>
    </w:p>
    <w:p w14:paraId="68A7048A" w14:textId="77777777" w:rsidR="006729ED" w:rsidRDefault="006729ED"/>
    <w:p w14:paraId="425BEE1A" w14:textId="248DDE53" w:rsidR="00DB6D53" w:rsidRDefault="00DB6D53" w:rsidP="00DB6D53">
      <w:pPr>
        <w:jc w:val="center"/>
      </w:pPr>
      <w:r>
        <w:rPr>
          <w:noProof/>
        </w:rPr>
        <w:drawing>
          <wp:inline distT="0" distB="0" distL="0" distR="0" wp14:anchorId="3CB24B8A" wp14:editId="7EBA4219">
            <wp:extent cx="4937760" cy="2971800"/>
            <wp:effectExtent l="127000" t="127000" r="142240" b="152400"/>
            <wp:docPr id="8" name="Picture 8" descr="../../Desktop/Screen%20Shot%202016-09-12%20at%206.52.34%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9-12%20at%206.52.34%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86B52A" w14:textId="62FA3E1B" w:rsidR="00CF2CDB" w:rsidRDefault="00DB6D53" w:rsidP="00DB6D53">
      <w:r w:rsidRPr="00CF2CDB">
        <w:rPr>
          <w:rStyle w:val="SubtleEmphasis"/>
        </w:rPr>
        <w:t>Sales Summary</w:t>
      </w:r>
      <w:r>
        <w:t xml:space="preserve"> </w:t>
      </w:r>
      <w:r w:rsidR="006729ED">
        <w:t xml:space="preserve">– This is the Sales Summary page.  Here administrators can see </w:t>
      </w:r>
      <w:r w:rsidR="00CF2CDB">
        <w:t>a summary of things purchased on the site.  Items are sorted by category.  The info available is category, item id, name, price, and commission.</w:t>
      </w:r>
    </w:p>
    <w:p w14:paraId="352D75B0" w14:textId="77777777" w:rsidR="00CF2CDB" w:rsidRDefault="00CF2CDB">
      <w:r>
        <w:br w:type="page"/>
      </w:r>
    </w:p>
    <w:p w14:paraId="52535BEC" w14:textId="34E57C83" w:rsidR="00DB6D53" w:rsidRDefault="00CF2CDB" w:rsidP="00CF2CDB">
      <w:pPr>
        <w:jc w:val="center"/>
      </w:pPr>
      <w:r>
        <w:rPr>
          <w:noProof/>
        </w:rPr>
        <w:lastRenderedPageBreak/>
        <w:drawing>
          <wp:inline distT="0" distB="0" distL="0" distR="0" wp14:anchorId="66AD0D8E" wp14:editId="71FCD3EF">
            <wp:extent cx="4937760" cy="2971800"/>
            <wp:effectExtent l="127000" t="127000" r="142240" b="152400"/>
            <wp:docPr id="11" name="Picture 11" descr="../../Desktop/Screen%20Shot%202016-09-12%20at%206.54.14%20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9-12%20at%206.54.14%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776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81D065" w14:textId="57FE4B21" w:rsidR="00322107" w:rsidRDefault="00CF2CDB" w:rsidP="00CF2CDB">
      <w:r w:rsidRPr="00CF2CDB">
        <w:rPr>
          <w:rStyle w:val="SubtleEmphasis"/>
        </w:rPr>
        <w:t>Manage Users</w:t>
      </w:r>
      <w:r>
        <w:t xml:space="preserve"> – Here administrators can view all of the information for currently registered users.  They can also create a profile for a new user (though they cannot change the user ID as it is generated by the system).</w:t>
      </w:r>
    </w:p>
    <w:p w14:paraId="51951FE2" w14:textId="02665401" w:rsidR="00322107" w:rsidRDefault="00322107" w:rsidP="00CF2CDB"/>
    <w:p w14:paraId="2AB153F3" w14:textId="0DD6D009" w:rsidR="00322107" w:rsidRDefault="00322107" w:rsidP="00CF2CDB">
      <w:r w:rsidRPr="005A1321">
        <w:rPr>
          <w:rStyle w:val="SubtleEmphasis"/>
        </w:rPr>
        <w:t>User Login</w:t>
      </w:r>
      <w:r>
        <w:t xml:space="preserve"> – This is the page where users will log into the system.</w:t>
      </w:r>
    </w:p>
    <w:p w14:paraId="04F79B8D" w14:textId="79C341F5" w:rsidR="00322107" w:rsidRDefault="00322107" w:rsidP="00CF2CDB"/>
    <w:p w14:paraId="52C6497E" w14:textId="7A33B460" w:rsidR="00322107" w:rsidRDefault="00322107" w:rsidP="00CF2CDB">
      <w:r w:rsidRPr="005A1321">
        <w:rPr>
          <w:rStyle w:val="SubtleEmphasis"/>
        </w:rPr>
        <w:t>User Management</w:t>
      </w:r>
      <w:r>
        <w:t xml:space="preserve"> – This is the main menu for users.  It allows them to update their profile, manage their sales, manage items they bid on, as well as view and submit feedback.  The functionality of all of these is located on other pages.</w:t>
      </w:r>
    </w:p>
    <w:p w14:paraId="2C9BCD99" w14:textId="77ED31E6" w:rsidR="00322107" w:rsidRDefault="00322107" w:rsidP="00CF2CDB"/>
    <w:p w14:paraId="61A02CDA" w14:textId="1DB2EA4A" w:rsidR="00322107" w:rsidRDefault="00322107" w:rsidP="00CF2CDB">
      <w:r w:rsidRPr="005A1321">
        <w:rPr>
          <w:rStyle w:val="SubtleEmphasis"/>
        </w:rPr>
        <w:t>Bidding Management</w:t>
      </w:r>
      <w:r>
        <w:t xml:space="preserve"> – This is a submenu for bidding management.  It allows users to search for items, check the status of items they have already bid on, as well as return to the user’s main menu.</w:t>
      </w:r>
    </w:p>
    <w:p w14:paraId="73D2D25A" w14:textId="3CF2A8FD" w:rsidR="00322107" w:rsidRDefault="00322107" w:rsidP="00CF2CDB"/>
    <w:p w14:paraId="4449C887" w14:textId="20B01870" w:rsidR="00322107" w:rsidRDefault="00322107" w:rsidP="00CF2CDB">
      <w:r w:rsidRPr="005A1321">
        <w:rPr>
          <w:rStyle w:val="SubtleEmphasis"/>
        </w:rPr>
        <w:t>Bid Status</w:t>
      </w:r>
      <w:r>
        <w:t xml:space="preserve"> – This page shows the user the current status of items that they have bid on.  It provides information such as the item ID, name, category, as well as information about the auction and eventual winner. </w:t>
      </w:r>
    </w:p>
    <w:p w14:paraId="33582B47" w14:textId="44A37504" w:rsidR="00322107" w:rsidRDefault="00322107" w:rsidP="00CF2CDB"/>
    <w:p w14:paraId="4DCCFD6F" w14:textId="2E837ECD" w:rsidR="00322107" w:rsidRDefault="00322107" w:rsidP="00CF2CDB">
      <w:r w:rsidRPr="005A1321">
        <w:rPr>
          <w:rStyle w:val="SubtleEmphasis"/>
        </w:rPr>
        <w:t>Item Search</w:t>
      </w:r>
      <w:r>
        <w:t xml:space="preserve"> – This page allows the user to search for new items they may want to bid on.  It includes search fields such as item ID, keyword, category, a range for the current bid, and information about time remaining on the auction.</w:t>
      </w:r>
    </w:p>
    <w:p w14:paraId="05A446A2" w14:textId="5F76C925" w:rsidR="00322107" w:rsidRDefault="00322107" w:rsidP="00CF2CDB"/>
    <w:p w14:paraId="6B0F83C1" w14:textId="778F5A99" w:rsidR="00322107" w:rsidRDefault="00322107" w:rsidP="00CF2CDB">
      <w:r w:rsidRPr="005A1321">
        <w:rPr>
          <w:rStyle w:val="SubtleEmphasis"/>
        </w:rPr>
        <w:t>Search Results</w:t>
      </w:r>
      <w:r>
        <w:t xml:space="preserve"> – This page contains the information stemming from a search.  It contains information such as item ID, name, category, auction information, as well as options to get more info or bid on the item.</w:t>
      </w:r>
    </w:p>
    <w:p w14:paraId="5193A0E8" w14:textId="48545B06" w:rsidR="00322107" w:rsidRDefault="00322107" w:rsidP="00CF2CDB"/>
    <w:p w14:paraId="6734C62D" w14:textId="23E34B7B" w:rsidR="00322107" w:rsidRDefault="00322107" w:rsidP="00CF2CDB">
      <w:r w:rsidRPr="005A1321">
        <w:rPr>
          <w:rStyle w:val="SubtleEmphasis"/>
        </w:rPr>
        <w:lastRenderedPageBreak/>
        <w:t>Leave Feedback</w:t>
      </w:r>
      <w:r>
        <w:t xml:space="preserve"> – This is the page where buyers can leave feedback about sellers.  It takes information about the item that was bid on, and then lets you give the seller scores for overall rating, quality of the item, and delivery info.  It also has a text box where the user can fill in any information they think would be valuable feedback.</w:t>
      </w:r>
    </w:p>
    <w:p w14:paraId="61D369D9" w14:textId="43DD27D9" w:rsidR="00322107" w:rsidRDefault="00322107" w:rsidP="00CF2CDB"/>
    <w:p w14:paraId="164E97C3" w14:textId="267D7AB3" w:rsidR="00322107" w:rsidRDefault="00322107" w:rsidP="00CF2CDB">
      <w:r w:rsidRPr="005A1321">
        <w:rPr>
          <w:rStyle w:val="SubtleEmphasis"/>
        </w:rPr>
        <w:t>Selling Management</w:t>
      </w:r>
      <w:r>
        <w:t xml:space="preserve"> – This is a submenu for selling management.  This gives the user the option to either </w:t>
      </w:r>
      <w:r w:rsidR="005A1321">
        <w:t>list items that they currently have up for auction, or add new items that they would like to auction off.</w:t>
      </w:r>
    </w:p>
    <w:p w14:paraId="36D8E3D1" w14:textId="744B9E3F" w:rsidR="005A1321" w:rsidRDefault="005A1321" w:rsidP="00CF2CDB"/>
    <w:p w14:paraId="1402C949" w14:textId="031C1334" w:rsidR="005A1321" w:rsidRDefault="005A1321" w:rsidP="00CF2CDB">
      <w:r w:rsidRPr="005A1321">
        <w:rPr>
          <w:rStyle w:val="SubtleEmphasis"/>
        </w:rPr>
        <w:t>Item List</w:t>
      </w:r>
      <w:r>
        <w:t xml:space="preserve"> – This page gives information about the items that the user currently has up for auction, or has auctioned off in the past.  You can see information like item ID, name, auction info, start/end price, and who bid on that item.</w:t>
      </w:r>
    </w:p>
    <w:p w14:paraId="67196CDB" w14:textId="639C1CA2" w:rsidR="005A1321" w:rsidRDefault="005A1321" w:rsidP="00CF2CDB"/>
    <w:p w14:paraId="770367F6" w14:textId="41B34868" w:rsidR="005A1321" w:rsidRDefault="005A1321" w:rsidP="00CF2CDB">
      <w:r w:rsidRPr="005A1321">
        <w:rPr>
          <w:rStyle w:val="SubtleEmphasis"/>
        </w:rPr>
        <w:t>Bidder List</w:t>
      </w:r>
      <w:r>
        <w:t xml:space="preserve"> – This page gives the user information about other users who have bid on their current or past items.  This page is reached from the </w:t>
      </w:r>
      <w:r>
        <w:rPr>
          <w:i/>
        </w:rPr>
        <w:t>Item List</w:t>
      </w:r>
      <w:r>
        <w:t xml:space="preserve"> page so it contains only bidders who bid on that specific item.</w:t>
      </w:r>
    </w:p>
    <w:p w14:paraId="15ED874A" w14:textId="41A4D71A" w:rsidR="005A1321" w:rsidRDefault="005A1321" w:rsidP="00CF2CDB"/>
    <w:p w14:paraId="6BDCE7B2" w14:textId="75EC2EA8" w:rsidR="005A1321" w:rsidRDefault="005A1321" w:rsidP="00CF2CDB">
      <w:r w:rsidRPr="005A1321">
        <w:rPr>
          <w:rStyle w:val="SubtleEmphasis"/>
        </w:rPr>
        <w:t>Item Info</w:t>
      </w:r>
      <w:r>
        <w:t xml:space="preserve"> – This page allows the user to edit the information for an item that is currently up for auction. </w:t>
      </w:r>
    </w:p>
    <w:p w14:paraId="5576ADE9" w14:textId="38EBB3F7" w:rsidR="005A1321" w:rsidRDefault="005A1321" w:rsidP="00CF2CDB"/>
    <w:p w14:paraId="4563DB81" w14:textId="7E54F324" w:rsidR="005A1321" w:rsidRDefault="005A1321" w:rsidP="00CF2CDB">
      <w:r w:rsidRPr="005A1321">
        <w:rPr>
          <w:rStyle w:val="SubtleEmphasis"/>
        </w:rPr>
        <w:t>Update Profile</w:t>
      </w:r>
      <w:r>
        <w:t xml:space="preserve"> – This page allows the user to update any information about their profile (except ratings and user ID).  They can change their username, first/last name, email address, phone number, or password.</w:t>
      </w:r>
    </w:p>
    <w:p w14:paraId="1C00B114" w14:textId="49A1E50B" w:rsidR="005A1321" w:rsidRDefault="005A1321" w:rsidP="00CF2CDB"/>
    <w:p w14:paraId="62DCA811" w14:textId="6A4FB226" w:rsidR="005A1321" w:rsidRDefault="005A1321" w:rsidP="00CF2CDB">
      <w:r w:rsidRPr="005A1321">
        <w:rPr>
          <w:rStyle w:val="SubtleEmphasis"/>
        </w:rPr>
        <w:t>Bid on Item</w:t>
      </w:r>
      <w:r>
        <w:t xml:space="preserve"> – This page allows the user to bid on a specific item and specify their starting and maximum bid.  It can be reached from the </w:t>
      </w:r>
      <w:r>
        <w:rPr>
          <w:i/>
        </w:rPr>
        <w:t xml:space="preserve">Search Results </w:t>
      </w:r>
      <w:r>
        <w:t>page where they found the item they want to bid on.</w:t>
      </w:r>
      <w:bookmarkStart w:id="0" w:name="_GoBack"/>
      <w:bookmarkEnd w:id="0"/>
    </w:p>
    <w:p w14:paraId="0E72580A" w14:textId="1FC3DADA" w:rsidR="005A1321" w:rsidRDefault="005A1321" w:rsidP="00CF2CDB"/>
    <w:p w14:paraId="37AF95C4" w14:textId="1F0F74D3" w:rsidR="005A1321" w:rsidRDefault="005A1321" w:rsidP="00CF2CDB">
      <w:r w:rsidRPr="005A1321">
        <w:rPr>
          <w:rStyle w:val="SubtleEmphasis"/>
        </w:rPr>
        <w:t>Items Bought</w:t>
      </w:r>
      <w:r>
        <w:t xml:space="preserve"> – This page contains the purchase history for a user.  It has all the information about the item they purchased as well as the seller they purchased it from.  There is the option to leave feedback for that seller as well.</w:t>
      </w:r>
    </w:p>
    <w:p w14:paraId="0C69F4B5" w14:textId="702201D0" w:rsidR="005A1321" w:rsidRPr="005A1321" w:rsidRDefault="005A1321" w:rsidP="00CF2CDB"/>
    <w:p w14:paraId="6141FDAA" w14:textId="77777777" w:rsidR="005A1321" w:rsidRDefault="005A1321">
      <w:r w:rsidRPr="005A1321">
        <w:rPr>
          <w:rStyle w:val="SubtleEmphasis"/>
        </w:rPr>
        <w:t>Post Item</w:t>
      </w:r>
      <w:r>
        <w:t xml:space="preserve"> - </w:t>
      </w:r>
      <w:r>
        <w:t>This page allows the user to post a new item up for auction.  It requires them to fill in information such as name, category, starting price, auction begin/end times, and a brief description of that item</w:t>
      </w:r>
      <w:r>
        <w:t>.</w:t>
      </w:r>
    </w:p>
    <w:p w14:paraId="3A976A4B" w14:textId="77777777" w:rsidR="005A1321" w:rsidRDefault="005A1321"/>
    <w:p w14:paraId="56B2F68A" w14:textId="62EDE30D" w:rsidR="00322107" w:rsidRDefault="005A1321">
      <w:r w:rsidRPr="005A1321">
        <w:rPr>
          <w:rStyle w:val="SubtleEmphasis"/>
        </w:rPr>
        <w:t>Users’ Ratings</w:t>
      </w:r>
      <w:r>
        <w:t xml:space="preserve"> – This page allows the user to view the ratings they have received for any items they’ve sold on the site for which another user has submitted feedback.</w:t>
      </w:r>
      <w:r w:rsidR="00322107">
        <w:br w:type="page"/>
      </w:r>
    </w:p>
    <w:p w14:paraId="51BCED70" w14:textId="77777777" w:rsidR="00D96AEA" w:rsidRDefault="00D96AEA" w:rsidP="00CF2CDB"/>
    <w:p w14:paraId="680E36C6" w14:textId="3220AE37" w:rsidR="00322107" w:rsidRDefault="00D96AEA">
      <w:r>
        <w:br w:type="page"/>
      </w:r>
    </w:p>
    <w:p w14:paraId="12F3B200" w14:textId="405EBEBA" w:rsidR="00CF2CDB" w:rsidRDefault="00D96AEA" w:rsidP="00D96AEA">
      <w:pPr>
        <w:pStyle w:val="Subtitle"/>
      </w:pPr>
      <w:r>
        <w:lastRenderedPageBreak/>
        <w:t>Issues Faced</w:t>
      </w:r>
    </w:p>
    <w:p w14:paraId="7784E554" w14:textId="3F74B428" w:rsidR="00D96AEA" w:rsidRDefault="00D96AEA" w:rsidP="00D96AEA">
      <w:pPr>
        <w:spacing w:line="276" w:lineRule="auto"/>
        <w:ind w:left="720"/>
      </w:pPr>
      <w:r>
        <w:t xml:space="preserve">During phase 1, we faced a few different issues </w:t>
      </w:r>
      <w:r w:rsidR="004F09B9">
        <w:t>in</w:t>
      </w:r>
      <w:r>
        <w:t xml:space="preserve"> route to our final report.  I would say our first problem was making sure that we fully understood the problem statement for this project.  It is very important to fully understand what the end product will be, look like, and do.  This problem is </w:t>
      </w:r>
      <w:r w:rsidR="004F09B9">
        <w:t>multi-faceted</w:t>
      </w:r>
      <w:r>
        <w:t xml:space="preserve"> and at first pretty difficult to understand, after walking through the description several times as a group and discussing what all of us thought we finally decided that we had a firm understanding of what the project is all about.</w:t>
      </w:r>
    </w:p>
    <w:p w14:paraId="08CA1F0A" w14:textId="77777777" w:rsidR="00D96AEA" w:rsidRDefault="00D96AEA" w:rsidP="00D96AEA">
      <w:pPr>
        <w:spacing w:line="276" w:lineRule="auto"/>
        <w:ind w:left="720"/>
      </w:pPr>
    </w:p>
    <w:p w14:paraId="4E382120" w14:textId="3F8C9B47" w:rsidR="00D96AEA" w:rsidRDefault="00D96AEA" w:rsidP="00D96AEA">
      <w:pPr>
        <w:spacing w:line="276" w:lineRule="auto"/>
        <w:ind w:left="720"/>
      </w:pPr>
      <w:r>
        <w:t xml:space="preserve">We also faced some difficulty deciding upon how we wanted to design our website sketches.  At first, we thought about using </w:t>
      </w:r>
      <w:proofErr w:type="spellStart"/>
      <w:r>
        <w:t>Komposer</w:t>
      </w:r>
      <w:proofErr w:type="spellEnd"/>
      <w:r>
        <w:t xml:space="preserve"> (which would’ve been a good option) and then we thought about using a website design service to create an engaging interface.  </w:t>
      </w:r>
      <w:r w:rsidR="004F09B9">
        <w:t>Finally,</w:t>
      </w:r>
      <w:r>
        <w:t xml:space="preserve"> we decided upon using a pretty simple CSS Template and creating our own HTML from scratch.  We decided on this option so that once we are implementing our system for the final project we will not be confused by the complicated HTML produced by a web service, and would have a fuller understanding of how all of the elements work together.</w:t>
      </w:r>
    </w:p>
    <w:p w14:paraId="2C10863C" w14:textId="77777777" w:rsidR="00D96AEA" w:rsidRDefault="00D96AEA" w:rsidP="00D96AEA">
      <w:pPr>
        <w:spacing w:line="276" w:lineRule="auto"/>
        <w:ind w:left="720"/>
      </w:pPr>
    </w:p>
    <w:p w14:paraId="714DFBC8" w14:textId="2EB551F6" w:rsidR="00D96AEA" w:rsidRDefault="00D96AEA" w:rsidP="00D96AEA">
      <w:pPr>
        <w:spacing w:line="276" w:lineRule="auto"/>
        <w:ind w:left="720"/>
      </w:pPr>
      <w:r>
        <w:t xml:space="preserve">Aside from these few stumbling blocks, things in this phase went quite well.  We used GitHub and email to share our progress, both of which worked well, and our schedules allowed us to meet both quick and informally, as well as meet for longer work sessions.  </w:t>
      </w:r>
    </w:p>
    <w:p w14:paraId="54F0BD01" w14:textId="77777777" w:rsidR="00D96AEA" w:rsidRDefault="00D96AEA" w:rsidP="00D96AEA">
      <w:pPr>
        <w:spacing w:line="276" w:lineRule="auto"/>
        <w:ind w:left="720"/>
      </w:pPr>
    </w:p>
    <w:p w14:paraId="328FAAB4" w14:textId="77D81083" w:rsidR="00D96AEA" w:rsidRDefault="00D96AEA" w:rsidP="00D96AEA">
      <w:pPr>
        <w:pStyle w:val="Subtitle"/>
      </w:pPr>
      <w:r>
        <w:t>Task Decomposition</w:t>
      </w:r>
    </w:p>
    <w:p w14:paraId="4C947EFA" w14:textId="59C23188" w:rsidR="00D96AEA" w:rsidRDefault="00D96AEA" w:rsidP="00D96AEA">
      <w:pPr>
        <w:ind w:left="720"/>
      </w:pPr>
      <w:r>
        <w:t>Grant:</w:t>
      </w:r>
    </w:p>
    <w:p w14:paraId="36FE6DAC" w14:textId="47AD27AA" w:rsidR="00D96AEA" w:rsidRDefault="00D96AEA" w:rsidP="00D96AEA">
      <w:pPr>
        <w:pStyle w:val="ListParagraph"/>
        <w:numPr>
          <w:ilvl w:val="0"/>
          <w:numId w:val="4"/>
        </w:numPr>
      </w:pPr>
      <w:r>
        <w:t>Created UI Sketches for User Pages</w:t>
      </w:r>
    </w:p>
    <w:p w14:paraId="58D78A6F" w14:textId="52918C84" w:rsidR="004F09B9" w:rsidRDefault="004F09B9" w:rsidP="004F09B9">
      <w:pPr>
        <w:pStyle w:val="ListParagraph"/>
        <w:numPr>
          <w:ilvl w:val="1"/>
          <w:numId w:val="4"/>
        </w:numPr>
      </w:pPr>
      <w:r>
        <w:t>Brief description for each page as well</w:t>
      </w:r>
    </w:p>
    <w:p w14:paraId="169262A7" w14:textId="77777777" w:rsidR="00D96AEA" w:rsidRDefault="00D96AEA" w:rsidP="00D96AEA"/>
    <w:p w14:paraId="77B053B2" w14:textId="708CD552" w:rsidR="00D96AEA" w:rsidRDefault="00D96AEA" w:rsidP="00D96AEA">
      <w:pPr>
        <w:ind w:left="720"/>
      </w:pPr>
      <w:r>
        <w:t>Kyle:</w:t>
      </w:r>
    </w:p>
    <w:p w14:paraId="4287D896" w14:textId="2234E6A9" w:rsidR="00D96AEA" w:rsidRDefault="00D96AEA" w:rsidP="00D96AEA">
      <w:pPr>
        <w:pStyle w:val="ListParagraph"/>
        <w:numPr>
          <w:ilvl w:val="0"/>
          <w:numId w:val="4"/>
        </w:numPr>
      </w:pPr>
      <w:r>
        <w:t>Created UI Sketches for User Pages</w:t>
      </w:r>
    </w:p>
    <w:p w14:paraId="62819D2F" w14:textId="2FF91353" w:rsidR="004F09B9" w:rsidRDefault="004F09B9" w:rsidP="004F09B9">
      <w:pPr>
        <w:pStyle w:val="ListParagraph"/>
        <w:numPr>
          <w:ilvl w:val="1"/>
          <w:numId w:val="4"/>
        </w:numPr>
      </w:pPr>
      <w:r>
        <w:t>Brief description for each page as well</w:t>
      </w:r>
    </w:p>
    <w:p w14:paraId="1876F7E4" w14:textId="77777777" w:rsidR="00D96AEA" w:rsidRDefault="00D96AEA" w:rsidP="00D96AEA"/>
    <w:p w14:paraId="7A831692" w14:textId="0760531E" w:rsidR="00D96AEA" w:rsidRDefault="00D96AEA" w:rsidP="00D96AEA">
      <w:pPr>
        <w:ind w:left="720"/>
      </w:pPr>
      <w:r>
        <w:t>Tom:</w:t>
      </w:r>
    </w:p>
    <w:p w14:paraId="1205E64A" w14:textId="4E041A3C" w:rsidR="00D96AEA" w:rsidRDefault="00D96AEA" w:rsidP="00D96AEA">
      <w:pPr>
        <w:pStyle w:val="ListParagraph"/>
        <w:numPr>
          <w:ilvl w:val="0"/>
          <w:numId w:val="4"/>
        </w:numPr>
      </w:pPr>
      <w:r>
        <w:t>Created UI Sketches for Admin Pages</w:t>
      </w:r>
    </w:p>
    <w:p w14:paraId="1D1A76E3" w14:textId="1B4FB736" w:rsidR="00D96AEA" w:rsidRDefault="00D96AEA" w:rsidP="00D96AEA">
      <w:pPr>
        <w:pStyle w:val="ListParagraph"/>
        <w:numPr>
          <w:ilvl w:val="1"/>
          <w:numId w:val="4"/>
        </w:numPr>
      </w:pPr>
      <w:r>
        <w:t>Brief description for each page as well</w:t>
      </w:r>
    </w:p>
    <w:p w14:paraId="4E0A6429" w14:textId="3D3CA0FB" w:rsidR="00D96AEA" w:rsidRDefault="00D96AEA" w:rsidP="004F09B9">
      <w:pPr>
        <w:pStyle w:val="ListParagraph"/>
        <w:numPr>
          <w:ilvl w:val="0"/>
          <w:numId w:val="4"/>
        </w:numPr>
      </w:pPr>
      <w:r>
        <w:t xml:space="preserve">Compiled </w:t>
      </w:r>
      <w:r w:rsidR="004F09B9">
        <w:t xml:space="preserve">hand drawn diagrams from entire group into one flow diagram </w:t>
      </w:r>
    </w:p>
    <w:p w14:paraId="3E84C795" w14:textId="5EF2DB8D" w:rsidR="00D96AEA" w:rsidRDefault="00D96AEA" w:rsidP="00D96AEA">
      <w:pPr>
        <w:pStyle w:val="ListParagraph"/>
        <w:numPr>
          <w:ilvl w:val="0"/>
          <w:numId w:val="4"/>
        </w:numPr>
      </w:pPr>
      <w:r>
        <w:t>Compiled meeting minutes for our longer work sessions</w:t>
      </w:r>
    </w:p>
    <w:p w14:paraId="5C3456CD" w14:textId="06FFD0D9" w:rsidR="00D96AEA" w:rsidRDefault="00D96AEA" w:rsidP="00D96AEA">
      <w:pPr>
        <w:pStyle w:val="ListParagraph"/>
        <w:numPr>
          <w:ilvl w:val="1"/>
          <w:numId w:val="4"/>
        </w:numPr>
      </w:pPr>
      <w:r>
        <w:t xml:space="preserve">Brief </w:t>
      </w:r>
      <w:r w:rsidR="004F09B9">
        <w:t>discussions</w:t>
      </w:r>
      <w:r>
        <w:t xml:space="preserve"> (5-10 minutes) had no meeting minutes</w:t>
      </w:r>
    </w:p>
    <w:p w14:paraId="25DD8B56" w14:textId="7C74FB50" w:rsidR="004F09B9" w:rsidRDefault="00D96AEA" w:rsidP="00D96AEA">
      <w:pPr>
        <w:pStyle w:val="ListParagraph"/>
        <w:numPr>
          <w:ilvl w:val="0"/>
          <w:numId w:val="4"/>
        </w:numPr>
      </w:pPr>
      <w:r>
        <w:t>Compiled information for Phase 1 report</w:t>
      </w:r>
    </w:p>
    <w:p w14:paraId="2EDA2EAA" w14:textId="77777777" w:rsidR="004F09B9" w:rsidRDefault="004F09B9">
      <w:r>
        <w:br w:type="page"/>
      </w:r>
    </w:p>
    <w:p w14:paraId="75E20F61" w14:textId="41814212" w:rsidR="00D96AEA" w:rsidRDefault="004F09B9" w:rsidP="004F09B9">
      <w:pPr>
        <w:pStyle w:val="Subtitle"/>
      </w:pPr>
      <w:r>
        <w:lastRenderedPageBreak/>
        <w:t>Meeting Minutes</w:t>
      </w:r>
    </w:p>
    <w:p w14:paraId="585C24C5" w14:textId="6078E2EF" w:rsidR="00E244D7" w:rsidRDefault="00E244D7" w:rsidP="00E244D7">
      <w:pPr>
        <w:spacing w:line="276" w:lineRule="auto"/>
        <w:ind w:left="720"/>
      </w:pPr>
      <w:r>
        <w:t>Team TBD Minutes</w:t>
      </w:r>
    </w:p>
    <w:p w14:paraId="61FB86BC" w14:textId="77777777" w:rsidR="00E244D7" w:rsidRDefault="00E244D7" w:rsidP="00E244D7">
      <w:pPr>
        <w:spacing w:line="276" w:lineRule="auto"/>
        <w:ind w:left="720"/>
      </w:pPr>
      <w:r>
        <w:t>September 8, 2016</w:t>
      </w:r>
    </w:p>
    <w:p w14:paraId="096CCD17" w14:textId="77777777" w:rsidR="00E244D7" w:rsidRDefault="00E244D7" w:rsidP="00E244D7">
      <w:pPr>
        <w:spacing w:line="276" w:lineRule="auto"/>
        <w:ind w:left="720"/>
      </w:pPr>
    </w:p>
    <w:p w14:paraId="2E04A953" w14:textId="77777777" w:rsidR="00E244D7" w:rsidRDefault="00E244D7" w:rsidP="00E244D7">
      <w:pPr>
        <w:spacing w:line="276" w:lineRule="auto"/>
        <w:ind w:left="720"/>
      </w:pPr>
      <w:r>
        <w:t>Meeting began at 9:30 pm.</w:t>
      </w:r>
    </w:p>
    <w:p w14:paraId="03E090F3" w14:textId="77777777" w:rsidR="00E244D7" w:rsidRDefault="00E244D7" w:rsidP="00E244D7">
      <w:pPr>
        <w:spacing w:line="276" w:lineRule="auto"/>
        <w:ind w:left="720"/>
      </w:pPr>
    </w:p>
    <w:p w14:paraId="59256BCE" w14:textId="77777777" w:rsidR="00E244D7" w:rsidRDefault="00E244D7" w:rsidP="00E244D7">
      <w:pPr>
        <w:spacing w:line="276" w:lineRule="auto"/>
        <w:ind w:left="720"/>
      </w:pPr>
      <w:r>
        <w:rPr>
          <w:b/>
        </w:rPr>
        <w:t>In Attendance</w:t>
      </w:r>
      <w:r>
        <w:t>:</w:t>
      </w:r>
    </w:p>
    <w:p w14:paraId="0BA59A27" w14:textId="77777777" w:rsidR="00E244D7" w:rsidRDefault="00E244D7" w:rsidP="00E244D7">
      <w:pPr>
        <w:pStyle w:val="ListParagraph"/>
        <w:numPr>
          <w:ilvl w:val="0"/>
          <w:numId w:val="5"/>
        </w:numPr>
        <w:spacing w:line="276" w:lineRule="auto"/>
        <w:ind w:left="1440"/>
      </w:pPr>
      <w:r>
        <w:t>Grant Boyer</w:t>
      </w:r>
    </w:p>
    <w:p w14:paraId="6B177540" w14:textId="77777777" w:rsidR="00E244D7" w:rsidRDefault="00E244D7" w:rsidP="00E244D7">
      <w:pPr>
        <w:pStyle w:val="ListParagraph"/>
        <w:numPr>
          <w:ilvl w:val="0"/>
          <w:numId w:val="5"/>
        </w:numPr>
        <w:spacing w:line="276" w:lineRule="auto"/>
        <w:ind w:left="1440"/>
      </w:pPr>
      <w:r>
        <w:t>Kyle Olson</w:t>
      </w:r>
    </w:p>
    <w:p w14:paraId="7DFA0318" w14:textId="77777777" w:rsidR="00E244D7" w:rsidRDefault="00E244D7" w:rsidP="00E244D7">
      <w:pPr>
        <w:pStyle w:val="ListParagraph"/>
        <w:numPr>
          <w:ilvl w:val="0"/>
          <w:numId w:val="5"/>
        </w:numPr>
        <w:spacing w:line="276" w:lineRule="auto"/>
        <w:ind w:left="1440"/>
      </w:pPr>
      <w:r>
        <w:t xml:space="preserve">Thomas </w:t>
      </w:r>
      <w:proofErr w:type="spellStart"/>
      <w:r>
        <w:t>Husen</w:t>
      </w:r>
      <w:proofErr w:type="spellEnd"/>
    </w:p>
    <w:p w14:paraId="7B55B0D1" w14:textId="77777777" w:rsidR="00E244D7" w:rsidRDefault="00E244D7" w:rsidP="00E244D7">
      <w:pPr>
        <w:spacing w:line="276" w:lineRule="auto"/>
        <w:ind w:left="720"/>
      </w:pPr>
    </w:p>
    <w:p w14:paraId="216D40EE" w14:textId="77777777" w:rsidR="00E244D7" w:rsidRDefault="00E244D7" w:rsidP="00E244D7">
      <w:pPr>
        <w:spacing w:line="276" w:lineRule="auto"/>
        <w:ind w:left="720"/>
      </w:pPr>
      <w:r>
        <w:rPr>
          <w:b/>
        </w:rPr>
        <w:t>Grant and Kyle</w:t>
      </w:r>
      <w:r>
        <w:t>:</w:t>
      </w:r>
    </w:p>
    <w:p w14:paraId="7760BFCD" w14:textId="77777777" w:rsidR="00E244D7" w:rsidRDefault="00E244D7" w:rsidP="00E244D7">
      <w:pPr>
        <w:pStyle w:val="ListParagraph"/>
        <w:numPr>
          <w:ilvl w:val="0"/>
          <w:numId w:val="6"/>
        </w:numPr>
        <w:spacing w:line="276" w:lineRule="auto"/>
        <w:ind w:left="1440"/>
      </w:pPr>
      <w:r>
        <w:t>Complete website design for all consumer side sites</w:t>
      </w:r>
    </w:p>
    <w:p w14:paraId="55AB1767" w14:textId="77777777" w:rsidR="00E244D7" w:rsidRDefault="00E244D7" w:rsidP="00E244D7">
      <w:pPr>
        <w:pStyle w:val="ListParagraph"/>
        <w:numPr>
          <w:ilvl w:val="0"/>
          <w:numId w:val="6"/>
        </w:numPr>
        <w:spacing w:line="276" w:lineRule="auto"/>
        <w:ind w:left="1440"/>
      </w:pPr>
      <w:r>
        <w:rPr>
          <w:u w:val="single"/>
        </w:rPr>
        <w:t>Complete by</w:t>
      </w:r>
      <w:r>
        <w:t xml:space="preserve"> – September 13, 2016 (Next group meeting)</w:t>
      </w:r>
    </w:p>
    <w:p w14:paraId="1FADB50B" w14:textId="77777777" w:rsidR="00E244D7" w:rsidRDefault="00E244D7" w:rsidP="00E244D7">
      <w:pPr>
        <w:spacing w:line="276" w:lineRule="auto"/>
        <w:ind w:left="720"/>
      </w:pPr>
    </w:p>
    <w:p w14:paraId="66072CAD" w14:textId="77777777" w:rsidR="00E244D7" w:rsidRDefault="00E244D7" w:rsidP="00E244D7">
      <w:pPr>
        <w:spacing w:line="276" w:lineRule="auto"/>
        <w:ind w:left="720"/>
      </w:pPr>
      <w:r>
        <w:rPr>
          <w:b/>
        </w:rPr>
        <w:t>Tom</w:t>
      </w:r>
      <w:r>
        <w:t>:</w:t>
      </w:r>
    </w:p>
    <w:p w14:paraId="3C49E634" w14:textId="77777777" w:rsidR="00E244D7" w:rsidRDefault="00E244D7" w:rsidP="00E244D7">
      <w:pPr>
        <w:pStyle w:val="ListParagraph"/>
        <w:numPr>
          <w:ilvl w:val="0"/>
          <w:numId w:val="6"/>
        </w:numPr>
        <w:spacing w:line="276" w:lineRule="auto"/>
        <w:ind w:left="1440"/>
      </w:pPr>
      <w:r>
        <w:t>Complete website design for all admin side sites</w:t>
      </w:r>
    </w:p>
    <w:p w14:paraId="7A112E4E" w14:textId="77777777" w:rsidR="00E244D7" w:rsidRDefault="00E244D7" w:rsidP="00E244D7">
      <w:pPr>
        <w:pStyle w:val="ListParagraph"/>
        <w:numPr>
          <w:ilvl w:val="0"/>
          <w:numId w:val="6"/>
        </w:numPr>
        <w:spacing w:line="276" w:lineRule="auto"/>
        <w:ind w:left="1440"/>
      </w:pPr>
      <w:r>
        <w:rPr>
          <w:u w:val="single"/>
        </w:rPr>
        <w:t>Complete by</w:t>
      </w:r>
      <w:r>
        <w:t xml:space="preserve"> – September 13, 2016 (Next group meeting)</w:t>
      </w:r>
    </w:p>
    <w:p w14:paraId="002A693D" w14:textId="77777777" w:rsidR="00E244D7" w:rsidRDefault="00E244D7" w:rsidP="00E244D7">
      <w:pPr>
        <w:spacing w:line="276" w:lineRule="auto"/>
        <w:ind w:left="720"/>
      </w:pPr>
    </w:p>
    <w:p w14:paraId="76140939" w14:textId="77777777" w:rsidR="00E244D7" w:rsidRDefault="00E244D7" w:rsidP="00E244D7">
      <w:pPr>
        <w:spacing w:line="276" w:lineRule="auto"/>
        <w:ind w:left="720"/>
      </w:pPr>
      <w:r>
        <w:rPr>
          <w:b/>
        </w:rPr>
        <w:t>All</w:t>
      </w:r>
      <w:r>
        <w:t>:</w:t>
      </w:r>
    </w:p>
    <w:p w14:paraId="79B2B529" w14:textId="77777777" w:rsidR="00E244D7" w:rsidRDefault="00E244D7" w:rsidP="00E244D7">
      <w:pPr>
        <w:pStyle w:val="ListParagraph"/>
        <w:numPr>
          <w:ilvl w:val="0"/>
          <w:numId w:val="7"/>
        </w:numPr>
        <w:spacing w:line="276" w:lineRule="auto"/>
        <w:ind w:left="1440"/>
      </w:pPr>
      <w:r>
        <w:t>Read over project requirements and make sure we fully understand the final outcome</w:t>
      </w:r>
    </w:p>
    <w:p w14:paraId="57DCCBDF" w14:textId="77777777" w:rsidR="00E244D7" w:rsidRDefault="00E244D7" w:rsidP="00E244D7">
      <w:pPr>
        <w:pStyle w:val="ListParagraph"/>
        <w:numPr>
          <w:ilvl w:val="0"/>
          <w:numId w:val="7"/>
        </w:numPr>
        <w:spacing w:line="276" w:lineRule="auto"/>
        <w:ind w:left="1440"/>
      </w:pPr>
      <w:r>
        <w:t>Brainstorm ways to complete requirements for Phase 1</w:t>
      </w:r>
    </w:p>
    <w:p w14:paraId="4C860C18" w14:textId="77777777" w:rsidR="00E244D7" w:rsidRDefault="00E244D7" w:rsidP="00E244D7">
      <w:pPr>
        <w:spacing w:line="276" w:lineRule="auto"/>
        <w:ind w:left="720"/>
      </w:pPr>
    </w:p>
    <w:p w14:paraId="4D8AC5A4" w14:textId="00C251E4" w:rsidR="00E244D7" w:rsidRDefault="00E244D7" w:rsidP="00E244D7">
      <w:pPr>
        <w:spacing w:line="276" w:lineRule="auto"/>
        <w:ind w:left="720"/>
      </w:pPr>
      <w:r>
        <w:t>Meeting adjourned at 11:30 pm.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14F58FEE" w:rsidR="00E244D7" w:rsidRDefault="00E244D7" w:rsidP="00E244D7">
      <w:pPr>
        <w:spacing w:line="276" w:lineRule="auto"/>
        <w:ind w:left="720"/>
      </w:pPr>
      <w:r>
        <w:lastRenderedPageBreak/>
        <w:t>Team TBD Minutes</w:t>
      </w:r>
    </w:p>
    <w:p w14:paraId="6FCEF53F" w14:textId="10476749" w:rsidR="00E244D7" w:rsidRDefault="00E244D7" w:rsidP="00E244D7">
      <w:pPr>
        <w:spacing w:line="276" w:lineRule="auto"/>
        <w:ind w:left="720"/>
      </w:pPr>
      <w:r>
        <w:t>September 13, 2016</w:t>
      </w:r>
    </w:p>
    <w:p w14:paraId="71A353F7" w14:textId="77777777" w:rsidR="00E244D7" w:rsidRDefault="00E244D7" w:rsidP="00E244D7">
      <w:pPr>
        <w:spacing w:line="276" w:lineRule="auto"/>
        <w:ind w:left="720"/>
      </w:pPr>
    </w:p>
    <w:p w14:paraId="21D92218" w14:textId="47A56189" w:rsidR="00E244D7" w:rsidRDefault="00E244D7" w:rsidP="00E244D7">
      <w:pPr>
        <w:spacing w:line="276" w:lineRule="auto"/>
        <w:ind w:left="720"/>
      </w:pPr>
      <w:r>
        <w:t>Meeting began at 8:45 pm.</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33E038AD" w14:textId="77777777" w:rsidR="00E244D7" w:rsidRDefault="00E244D7" w:rsidP="00E244D7">
      <w:pPr>
        <w:pStyle w:val="ListParagraph"/>
        <w:numPr>
          <w:ilvl w:val="0"/>
          <w:numId w:val="5"/>
        </w:numPr>
        <w:spacing w:line="276" w:lineRule="auto"/>
        <w:ind w:left="1440"/>
      </w:pPr>
      <w:r>
        <w:t xml:space="preserve">Thomas </w:t>
      </w:r>
      <w:proofErr w:type="spellStart"/>
      <w:r>
        <w:t>Husen</w:t>
      </w:r>
      <w:proofErr w:type="spellEnd"/>
    </w:p>
    <w:p w14:paraId="3BEB1A44" w14:textId="77777777" w:rsidR="00E244D7" w:rsidRDefault="00E244D7" w:rsidP="00E244D7">
      <w:pPr>
        <w:spacing w:line="276" w:lineRule="auto"/>
        <w:ind w:left="720"/>
      </w:pPr>
    </w:p>
    <w:p w14:paraId="455B7F3D" w14:textId="77777777" w:rsidR="00E244D7" w:rsidRDefault="00E244D7" w:rsidP="00E244D7">
      <w:pPr>
        <w:spacing w:line="276" w:lineRule="auto"/>
        <w:ind w:left="720"/>
      </w:pPr>
      <w:r>
        <w:rPr>
          <w:b/>
        </w:rPr>
        <w:t>Grant and Kyle</w:t>
      </w:r>
      <w:r>
        <w:t>:</w:t>
      </w:r>
    </w:p>
    <w:p w14:paraId="7A37D912" w14:textId="28E5A41D" w:rsidR="00E244D7" w:rsidRDefault="00E244D7" w:rsidP="00E244D7">
      <w:pPr>
        <w:pStyle w:val="ListParagraph"/>
        <w:numPr>
          <w:ilvl w:val="0"/>
          <w:numId w:val="6"/>
        </w:numPr>
        <w:spacing w:line="276" w:lineRule="auto"/>
        <w:ind w:left="1440"/>
      </w:pPr>
      <w:r>
        <w:t xml:space="preserve">Completed all user side websites using HTML and CSS – </w:t>
      </w:r>
      <w:r w:rsidRPr="00E244D7">
        <w:rPr>
          <w:u w:val="single"/>
        </w:rPr>
        <w:t>Done</w:t>
      </w:r>
    </w:p>
    <w:p w14:paraId="59A9DD11" w14:textId="38EFB00A" w:rsidR="00E244D7" w:rsidRDefault="00E244D7" w:rsidP="00E244D7">
      <w:pPr>
        <w:pStyle w:val="ListParagraph"/>
        <w:numPr>
          <w:ilvl w:val="0"/>
          <w:numId w:val="6"/>
        </w:numPr>
        <w:spacing w:line="276" w:lineRule="auto"/>
        <w:ind w:left="1440"/>
      </w:pPr>
      <w:r>
        <w:t xml:space="preserve">Descriptions for all websites – </w:t>
      </w:r>
      <w:r w:rsidRPr="00E244D7">
        <w:rPr>
          <w:u w:val="single"/>
        </w:rPr>
        <w:t>Done</w:t>
      </w:r>
    </w:p>
    <w:p w14:paraId="42392119" w14:textId="2E4E4E04" w:rsidR="00E244D7" w:rsidRDefault="00E244D7" w:rsidP="00E244D7">
      <w:pPr>
        <w:pStyle w:val="ListParagraph"/>
        <w:numPr>
          <w:ilvl w:val="0"/>
          <w:numId w:val="6"/>
        </w:numPr>
        <w:spacing w:line="276" w:lineRule="auto"/>
        <w:ind w:left="1440"/>
      </w:pPr>
      <w:r>
        <w:t xml:space="preserve">Captured screenshots of all sites – </w:t>
      </w:r>
      <w:r w:rsidRPr="00E244D7">
        <w:rPr>
          <w:u w:val="single"/>
        </w:rPr>
        <w:t>Done</w:t>
      </w:r>
    </w:p>
    <w:p w14:paraId="4B8F899D" w14:textId="77777777" w:rsidR="00E244D7" w:rsidRDefault="00E244D7" w:rsidP="00E244D7">
      <w:pPr>
        <w:spacing w:line="276" w:lineRule="auto"/>
        <w:ind w:left="720"/>
      </w:pPr>
    </w:p>
    <w:p w14:paraId="5C9F3276" w14:textId="77777777" w:rsidR="00E244D7" w:rsidRDefault="00E244D7" w:rsidP="00E244D7">
      <w:pPr>
        <w:spacing w:line="276" w:lineRule="auto"/>
        <w:ind w:left="720"/>
      </w:pPr>
      <w:r>
        <w:rPr>
          <w:b/>
        </w:rPr>
        <w:t>Tom</w:t>
      </w:r>
      <w:r>
        <w:t>:</w:t>
      </w:r>
    </w:p>
    <w:p w14:paraId="0E152762" w14:textId="550CE206" w:rsidR="00E244D7" w:rsidRDefault="00E244D7" w:rsidP="00E244D7">
      <w:pPr>
        <w:pStyle w:val="ListParagraph"/>
        <w:numPr>
          <w:ilvl w:val="0"/>
          <w:numId w:val="6"/>
        </w:numPr>
        <w:spacing w:line="276" w:lineRule="auto"/>
        <w:ind w:left="1440"/>
      </w:pPr>
      <w:r>
        <w:t xml:space="preserve">Completed all admin side websites using HTML and CSS – </w:t>
      </w:r>
      <w:r w:rsidRPr="00E244D7">
        <w:rPr>
          <w:u w:val="single"/>
        </w:rPr>
        <w:t>Done</w:t>
      </w:r>
    </w:p>
    <w:p w14:paraId="6A47F24B" w14:textId="432FDACE" w:rsidR="00E244D7" w:rsidRDefault="00E244D7" w:rsidP="00E244D7">
      <w:pPr>
        <w:pStyle w:val="ListParagraph"/>
        <w:numPr>
          <w:ilvl w:val="0"/>
          <w:numId w:val="6"/>
        </w:numPr>
        <w:spacing w:line="276" w:lineRule="auto"/>
        <w:ind w:left="1440"/>
      </w:pPr>
      <w:r>
        <w:t xml:space="preserve">Descriptions for all websites – </w:t>
      </w:r>
      <w:r w:rsidRPr="00E244D7">
        <w:rPr>
          <w:u w:val="single"/>
        </w:rPr>
        <w:t>Done</w:t>
      </w:r>
    </w:p>
    <w:p w14:paraId="1DE9EA9A" w14:textId="75ACEBE4" w:rsidR="00E244D7" w:rsidRDefault="00E244D7" w:rsidP="00E244D7">
      <w:pPr>
        <w:pStyle w:val="ListParagraph"/>
        <w:numPr>
          <w:ilvl w:val="0"/>
          <w:numId w:val="6"/>
        </w:numPr>
        <w:spacing w:line="276" w:lineRule="auto"/>
        <w:ind w:left="1440"/>
      </w:pPr>
      <w:r>
        <w:t xml:space="preserve">Compiled drawn diagrams into typed version – </w:t>
      </w:r>
      <w:r w:rsidRPr="00E244D7">
        <w:rPr>
          <w:u w:val="single"/>
        </w:rPr>
        <w:t>Done</w:t>
      </w:r>
    </w:p>
    <w:p w14:paraId="3354B020" w14:textId="47988843" w:rsidR="00E244D7" w:rsidRDefault="00E244D7" w:rsidP="00E244D7">
      <w:pPr>
        <w:pStyle w:val="ListParagraph"/>
        <w:numPr>
          <w:ilvl w:val="0"/>
          <w:numId w:val="6"/>
        </w:numPr>
        <w:spacing w:line="276" w:lineRule="auto"/>
        <w:ind w:left="1440"/>
      </w:pPr>
      <w:r>
        <w:t xml:space="preserve">Compiled screenshots, descriptions, diagrams, and minutes into phase 1 report – </w:t>
      </w:r>
      <w:r w:rsidRPr="00E244D7">
        <w:rPr>
          <w:u w:val="single"/>
        </w:rPr>
        <w:t>Done</w:t>
      </w:r>
    </w:p>
    <w:p w14:paraId="5C949B0A" w14:textId="77777777" w:rsidR="00E244D7" w:rsidRDefault="00E244D7" w:rsidP="00E244D7">
      <w:pPr>
        <w:spacing w:line="276" w:lineRule="auto"/>
        <w:ind w:left="720"/>
      </w:pPr>
    </w:p>
    <w:p w14:paraId="4C0CB090" w14:textId="77777777" w:rsidR="00E244D7" w:rsidRDefault="00E244D7" w:rsidP="00E244D7">
      <w:pPr>
        <w:spacing w:line="276" w:lineRule="auto"/>
        <w:ind w:left="720"/>
      </w:pPr>
      <w:r>
        <w:rPr>
          <w:b/>
        </w:rPr>
        <w:t>All</w:t>
      </w:r>
      <w:r>
        <w:t>:</w:t>
      </w:r>
    </w:p>
    <w:p w14:paraId="21F7E3DD" w14:textId="6E7F312E" w:rsidR="00E244D7" w:rsidRDefault="00E244D7" w:rsidP="00E244D7">
      <w:pPr>
        <w:pStyle w:val="ListParagraph"/>
        <w:numPr>
          <w:ilvl w:val="0"/>
          <w:numId w:val="7"/>
        </w:numPr>
        <w:spacing w:line="276" w:lineRule="auto"/>
        <w:ind w:left="1440"/>
      </w:pPr>
      <w:r>
        <w:t>Compared all of our websites to make sure styling was consistent</w:t>
      </w:r>
    </w:p>
    <w:p w14:paraId="208E9F42" w14:textId="292781F1" w:rsidR="00E244D7" w:rsidRDefault="00E244D7" w:rsidP="00E244D7">
      <w:pPr>
        <w:pStyle w:val="ListParagraph"/>
        <w:numPr>
          <w:ilvl w:val="0"/>
          <w:numId w:val="7"/>
        </w:numPr>
        <w:spacing w:line="276" w:lineRule="auto"/>
        <w:ind w:left="1440"/>
      </w:pPr>
      <w:r>
        <w:t>Discussed file organization for all of our files moving forward</w:t>
      </w:r>
    </w:p>
    <w:p w14:paraId="6BB0C434" w14:textId="49C871A6" w:rsidR="00E244D7" w:rsidRDefault="00E244D7" w:rsidP="00E244D7">
      <w:pPr>
        <w:pStyle w:val="ListParagraph"/>
        <w:numPr>
          <w:ilvl w:val="0"/>
          <w:numId w:val="7"/>
        </w:numPr>
        <w:spacing w:line="276" w:lineRule="auto"/>
        <w:ind w:left="1440"/>
      </w:pPr>
      <w:r>
        <w:t>Compared diagram to our actual sites to make sure everything was consistent</w:t>
      </w:r>
    </w:p>
    <w:p w14:paraId="779BE19F" w14:textId="3FE5129D" w:rsidR="00E244D7" w:rsidRDefault="00E244D7" w:rsidP="00E244D7">
      <w:pPr>
        <w:pStyle w:val="ListParagraph"/>
        <w:numPr>
          <w:ilvl w:val="0"/>
          <w:numId w:val="7"/>
        </w:numPr>
        <w:spacing w:line="276" w:lineRule="auto"/>
        <w:ind w:left="1440"/>
      </w:pPr>
      <w:r>
        <w:t>Fixed any inconsistencies stemming from separation of tasks</w:t>
      </w:r>
    </w:p>
    <w:p w14:paraId="4D11BB7B" w14:textId="77777777" w:rsidR="00E244D7" w:rsidRDefault="00E244D7" w:rsidP="00E244D7">
      <w:pPr>
        <w:spacing w:line="276" w:lineRule="auto"/>
      </w:pPr>
    </w:p>
    <w:p w14:paraId="3DED6456" w14:textId="0B344489" w:rsidR="00E244D7" w:rsidRDefault="00E244D7" w:rsidP="00E244D7">
      <w:pPr>
        <w:spacing w:line="276" w:lineRule="auto"/>
        <w:ind w:left="720"/>
      </w:pPr>
      <w:r>
        <w:t>Meeting adjourned at 10:30 pm.</w:t>
      </w:r>
    </w:p>
    <w:p w14:paraId="4DF8BB07" w14:textId="77777777" w:rsidR="00E244D7" w:rsidRDefault="00E244D7" w:rsidP="00E244D7">
      <w:pPr>
        <w:spacing w:line="276" w:lineRule="auto"/>
        <w:ind w:left="1440"/>
      </w:pPr>
    </w:p>
    <w:p w14:paraId="16D08183" w14:textId="77777777" w:rsidR="004F09B9" w:rsidRPr="004F09B9" w:rsidRDefault="004F09B9" w:rsidP="004F09B9"/>
    <w:sectPr w:rsidR="004F09B9" w:rsidRPr="004F09B9" w:rsidSect="00A22307">
      <w:footerReference w:type="even"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D2118" w14:textId="77777777" w:rsidR="00322107" w:rsidRDefault="00322107" w:rsidP="00B82A69">
      <w:r>
        <w:separator/>
      </w:r>
    </w:p>
  </w:endnote>
  <w:endnote w:type="continuationSeparator" w:id="0">
    <w:p w14:paraId="1E3D41B3" w14:textId="77777777" w:rsidR="00322107" w:rsidRDefault="00322107"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48C42" w14:textId="77777777" w:rsidR="00322107" w:rsidRDefault="00322107" w:rsidP="004F09B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322107" w:rsidRDefault="00322107" w:rsidP="00B82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1CB2" w14:textId="01AA4621" w:rsidR="00322107" w:rsidRDefault="00322107" w:rsidP="004F09B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1321">
      <w:rPr>
        <w:rStyle w:val="PageNumber"/>
        <w:noProof/>
      </w:rPr>
      <w:t>13</w:t>
    </w:r>
    <w:r>
      <w:rPr>
        <w:rStyle w:val="PageNumber"/>
      </w:rPr>
      <w:fldChar w:fldCharType="end"/>
    </w:r>
  </w:p>
  <w:p w14:paraId="22F6D319" w14:textId="77777777" w:rsidR="00322107" w:rsidRDefault="00322107" w:rsidP="00B82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69172" w14:textId="77777777" w:rsidR="00322107" w:rsidRDefault="00322107" w:rsidP="00B82A69">
      <w:r>
        <w:separator/>
      </w:r>
    </w:p>
  </w:footnote>
  <w:footnote w:type="continuationSeparator" w:id="0">
    <w:p w14:paraId="0E6B30F1" w14:textId="77777777" w:rsidR="00322107" w:rsidRDefault="00322107" w:rsidP="00B82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E375741"/>
    <w:multiLevelType w:val="hybridMultilevel"/>
    <w:tmpl w:val="5C3AB5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1A7747"/>
    <w:rsid w:val="001F41B5"/>
    <w:rsid w:val="0020705F"/>
    <w:rsid w:val="00271F51"/>
    <w:rsid w:val="00322107"/>
    <w:rsid w:val="004F09B9"/>
    <w:rsid w:val="005A1321"/>
    <w:rsid w:val="006729ED"/>
    <w:rsid w:val="00753A96"/>
    <w:rsid w:val="00A02139"/>
    <w:rsid w:val="00A22307"/>
    <w:rsid w:val="00B5269E"/>
    <w:rsid w:val="00B75445"/>
    <w:rsid w:val="00B82A69"/>
    <w:rsid w:val="00CF2CDB"/>
    <w:rsid w:val="00D96AEA"/>
    <w:rsid w:val="00DB6D53"/>
    <w:rsid w:val="00DD7C64"/>
    <w:rsid w:val="00DF631C"/>
    <w:rsid w:val="00E244D7"/>
    <w:rsid w:val="00E40AFF"/>
    <w:rsid w:val="00E5529E"/>
    <w:rsid w:val="00F1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69878-9E98-4749-A579-942601D06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D39F3D9E</Template>
  <TotalTime>112</TotalTime>
  <Pages>13</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Client Group IT Services Student Worker 4</cp:lastModifiedBy>
  <cp:revision>10</cp:revision>
  <dcterms:created xsi:type="dcterms:W3CDTF">2016-09-12T23:25:00Z</dcterms:created>
  <dcterms:modified xsi:type="dcterms:W3CDTF">2016-09-14T19:42:00Z</dcterms:modified>
</cp:coreProperties>
</file>