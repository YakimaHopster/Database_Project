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F48" w:rsidRDefault="0049058B">
      <w:r>
        <w:rPr>
          <w:noProof/>
        </w:rPr>
        <w:drawing>
          <wp:inline distT="0" distB="0" distL="0" distR="0" wp14:anchorId="62BEB42F" wp14:editId="6CED1B5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8B" w:rsidRDefault="0049058B"/>
    <w:p w:rsidR="0049058B" w:rsidRDefault="0049058B">
      <w:r>
        <w:rPr>
          <w:noProof/>
        </w:rPr>
        <w:lastRenderedPageBreak/>
        <w:drawing>
          <wp:inline distT="0" distB="0" distL="0" distR="0" wp14:anchorId="518514AB" wp14:editId="4D640D8D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8B" w:rsidRDefault="0049058B">
      <w:r>
        <w:rPr>
          <w:noProof/>
        </w:rPr>
        <w:lastRenderedPageBreak/>
        <w:drawing>
          <wp:inline distT="0" distB="0" distL="0" distR="0" wp14:anchorId="3B3EE939" wp14:editId="78FCD8C8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8B" w:rsidRDefault="0049058B"/>
    <w:p w:rsidR="0049058B" w:rsidRDefault="0049058B">
      <w:r>
        <w:rPr>
          <w:noProof/>
        </w:rPr>
        <w:lastRenderedPageBreak/>
        <w:drawing>
          <wp:inline distT="0" distB="0" distL="0" distR="0" wp14:anchorId="1F02B391" wp14:editId="6DC69CB6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8B" w:rsidRDefault="0049058B">
      <w:r>
        <w:rPr>
          <w:noProof/>
        </w:rPr>
        <w:lastRenderedPageBreak/>
        <w:drawing>
          <wp:inline distT="0" distB="0" distL="0" distR="0" wp14:anchorId="44860CD5" wp14:editId="7BB838A1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8B" w:rsidRDefault="0049058B">
      <w:r>
        <w:rPr>
          <w:noProof/>
        </w:rPr>
        <w:lastRenderedPageBreak/>
        <w:drawing>
          <wp:inline distT="0" distB="0" distL="0" distR="0" wp14:anchorId="68813875" wp14:editId="19384711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8B" w:rsidRDefault="0049058B">
      <w:r>
        <w:rPr>
          <w:noProof/>
        </w:rPr>
        <w:lastRenderedPageBreak/>
        <w:drawing>
          <wp:inline distT="0" distB="0" distL="0" distR="0" wp14:anchorId="6E11BD19" wp14:editId="66A11977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8B" w:rsidRDefault="0049058B"/>
    <w:p w:rsidR="0049058B" w:rsidRDefault="0049058B">
      <w:r>
        <w:rPr>
          <w:noProof/>
        </w:rPr>
        <w:lastRenderedPageBreak/>
        <w:drawing>
          <wp:inline distT="0" distB="0" distL="0" distR="0" wp14:anchorId="2E3346E2" wp14:editId="7DE8EBA8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8B" w:rsidRDefault="0049058B"/>
    <w:p w:rsidR="0049058B" w:rsidRDefault="0049058B">
      <w:r>
        <w:rPr>
          <w:noProof/>
        </w:rPr>
        <w:lastRenderedPageBreak/>
        <w:drawing>
          <wp:inline distT="0" distB="0" distL="0" distR="0" wp14:anchorId="676C9433" wp14:editId="26E6EE1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8B" w:rsidRDefault="0049058B">
      <w:r>
        <w:rPr>
          <w:noProof/>
        </w:rPr>
        <w:lastRenderedPageBreak/>
        <w:drawing>
          <wp:inline distT="0" distB="0" distL="0" distR="0" wp14:anchorId="183BFAE8" wp14:editId="497E5EBA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8B" w:rsidRDefault="0049058B">
      <w:r>
        <w:rPr>
          <w:noProof/>
        </w:rPr>
        <w:lastRenderedPageBreak/>
        <w:drawing>
          <wp:inline distT="0" distB="0" distL="0" distR="0" wp14:anchorId="3DAC63EA" wp14:editId="1C12782D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8B" w:rsidRDefault="001A6447">
      <w:r>
        <w:rPr>
          <w:noProof/>
        </w:rPr>
        <w:lastRenderedPageBreak/>
        <w:drawing>
          <wp:inline distT="0" distB="0" distL="0" distR="0" wp14:anchorId="50199F7C" wp14:editId="5B12823E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47" w:rsidRDefault="001A6447">
      <w:r>
        <w:rPr>
          <w:noProof/>
        </w:rPr>
        <w:lastRenderedPageBreak/>
        <w:drawing>
          <wp:inline distT="0" distB="0" distL="0" distR="0" wp14:anchorId="6D3C837E" wp14:editId="77278207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47" w:rsidRDefault="001A6447">
      <w:r>
        <w:rPr>
          <w:noProof/>
        </w:rPr>
        <w:lastRenderedPageBreak/>
        <w:drawing>
          <wp:inline distT="0" distB="0" distL="0" distR="0" wp14:anchorId="6C4D9B92" wp14:editId="261AA0D8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47" w:rsidRDefault="00CF2A05">
      <w:r>
        <w:rPr>
          <w:noProof/>
        </w:rPr>
        <w:lastRenderedPageBreak/>
        <w:drawing>
          <wp:inline distT="0" distB="0" distL="0" distR="0" wp14:anchorId="72D083B8" wp14:editId="16DE9397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05" w:rsidRDefault="00CF2A05">
      <w:r>
        <w:rPr>
          <w:noProof/>
        </w:rPr>
        <w:lastRenderedPageBreak/>
        <w:drawing>
          <wp:inline distT="0" distB="0" distL="0" distR="0" wp14:anchorId="43EDA5F7" wp14:editId="1A62F4EA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8B"/>
    <w:rsid w:val="001A6447"/>
    <w:rsid w:val="0049058B"/>
    <w:rsid w:val="007E5F48"/>
    <w:rsid w:val="00C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2C5F3-18DD-4551-BF24-40D34BD6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A5EDB0E</Template>
  <TotalTime>27</TotalTime>
  <Pages>16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Circdesk SJU</dc:creator>
  <cp:keywords/>
  <dc:description/>
  <cp:lastModifiedBy>Circdesk SJU</cp:lastModifiedBy>
  <cp:revision>3</cp:revision>
  <dcterms:created xsi:type="dcterms:W3CDTF">2016-09-14T14:58:00Z</dcterms:created>
  <dcterms:modified xsi:type="dcterms:W3CDTF">2016-09-14T15:25:00Z</dcterms:modified>
</cp:coreProperties>
</file>