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612EBF" w14:textId="77777777" w:rsidR="00DF631C" w:rsidRPr="00B82A69" w:rsidRDefault="00DF631C" w:rsidP="00B82A69">
      <w:pPr>
        <w:jc w:val="center"/>
        <w:rPr>
          <w:rFonts w:asciiTheme="majorHAnsi" w:hAnsiTheme="majorHAnsi"/>
        </w:rPr>
      </w:pPr>
    </w:p>
    <w:p w14:paraId="244B2EB4" w14:textId="77777777" w:rsidR="00B82A69" w:rsidRPr="00B82A69" w:rsidRDefault="00B82A69" w:rsidP="00B82A69">
      <w:pPr>
        <w:jc w:val="center"/>
        <w:rPr>
          <w:rFonts w:asciiTheme="majorHAnsi" w:hAnsiTheme="majorHAnsi"/>
        </w:rPr>
      </w:pPr>
    </w:p>
    <w:p w14:paraId="734B76A5" w14:textId="77777777" w:rsidR="00B82A69" w:rsidRPr="00B82A69" w:rsidRDefault="00B82A69" w:rsidP="00B82A69">
      <w:pPr>
        <w:jc w:val="center"/>
        <w:rPr>
          <w:rFonts w:asciiTheme="majorHAnsi" w:hAnsiTheme="majorHAnsi"/>
        </w:rPr>
      </w:pPr>
    </w:p>
    <w:p w14:paraId="31138E2E" w14:textId="77777777" w:rsidR="00B82A69" w:rsidRPr="00B82A69" w:rsidRDefault="00B82A69" w:rsidP="00B82A69">
      <w:pPr>
        <w:jc w:val="center"/>
        <w:rPr>
          <w:rFonts w:asciiTheme="majorHAnsi" w:hAnsiTheme="majorHAnsi"/>
        </w:rPr>
      </w:pPr>
    </w:p>
    <w:p w14:paraId="56424676" w14:textId="77777777" w:rsidR="00B82A69" w:rsidRPr="00B82A69" w:rsidRDefault="00B82A69" w:rsidP="00B82A69">
      <w:pPr>
        <w:jc w:val="center"/>
        <w:rPr>
          <w:rFonts w:asciiTheme="majorHAnsi" w:hAnsiTheme="majorHAnsi"/>
        </w:rPr>
      </w:pPr>
    </w:p>
    <w:p w14:paraId="47960F35" w14:textId="77777777" w:rsidR="00B82A69" w:rsidRPr="00B82A69" w:rsidRDefault="00B82A69" w:rsidP="00B82A69">
      <w:pPr>
        <w:jc w:val="center"/>
        <w:rPr>
          <w:rFonts w:asciiTheme="majorHAnsi" w:hAnsiTheme="majorHAnsi"/>
        </w:rPr>
      </w:pPr>
    </w:p>
    <w:p w14:paraId="62D24522" w14:textId="77777777" w:rsidR="00B82A69" w:rsidRPr="00B82A69" w:rsidRDefault="00B82A69" w:rsidP="00B82A69">
      <w:pPr>
        <w:jc w:val="center"/>
        <w:rPr>
          <w:rFonts w:asciiTheme="majorHAnsi" w:hAnsiTheme="majorHAnsi"/>
        </w:rPr>
      </w:pPr>
      <w:r w:rsidRPr="00B82A69">
        <w:rPr>
          <w:rFonts w:asciiTheme="majorHAnsi" w:hAnsiTheme="majorHAnsi"/>
        </w:rPr>
        <w:t>College of Saint Benedict &amp; Saint John’s University</w:t>
      </w:r>
    </w:p>
    <w:p w14:paraId="37B3243C" w14:textId="77777777" w:rsidR="00B82A69" w:rsidRPr="00B82A69" w:rsidRDefault="00B82A69" w:rsidP="00B82A69">
      <w:pPr>
        <w:jc w:val="center"/>
        <w:rPr>
          <w:rFonts w:asciiTheme="majorHAnsi" w:hAnsiTheme="majorHAnsi"/>
        </w:rPr>
      </w:pPr>
      <w:r w:rsidRPr="00B82A69">
        <w:rPr>
          <w:rFonts w:asciiTheme="majorHAnsi" w:hAnsiTheme="majorHAnsi"/>
        </w:rPr>
        <w:t>Computer Science Department</w:t>
      </w:r>
    </w:p>
    <w:p w14:paraId="6E81E770" w14:textId="77777777" w:rsidR="00B82A69" w:rsidRPr="00B82A69" w:rsidRDefault="00B82A69" w:rsidP="00B82A69">
      <w:pPr>
        <w:jc w:val="center"/>
        <w:rPr>
          <w:rFonts w:asciiTheme="majorHAnsi" w:hAnsiTheme="majorHAnsi"/>
        </w:rPr>
      </w:pPr>
    </w:p>
    <w:p w14:paraId="0898A522" w14:textId="77777777" w:rsidR="00B82A69" w:rsidRPr="00B82A69" w:rsidRDefault="00B82A69" w:rsidP="00B82A69">
      <w:pPr>
        <w:jc w:val="center"/>
        <w:rPr>
          <w:rFonts w:asciiTheme="majorHAnsi" w:hAnsiTheme="majorHAnsi"/>
        </w:rPr>
      </w:pPr>
    </w:p>
    <w:p w14:paraId="6303BD20" w14:textId="77777777" w:rsidR="00B82A69" w:rsidRPr="00B82A69" w:rsidRDefault="00B82A69" w:rsidP="00B82A69">
      <w:pPr>
        <w:jc w:val="center"/>
        <w:rPr>
          <w:rFonts w:asciiTheme="majorHAnsi" w:hAnsiTheme="majorHAnsi"/>
        </w:rPr>
      </w:pPr>
    </w:p>
    <w:p w14:paraId="217B622C" w14:textId="77777777" w:rsidR="00B82A69" w:rsidRPr="00B82A69" w:rsidRDefault="00B82A69" w:rsidP="00B82A69">
      <w:pPr>
        <w:jc w:val="center"/>
        <w:rPr>
          <w:rFonts w:asciiTheme="majorHAnsi" w:hAnsiTheme="majorHAnsi"/>
        </w:rPr>
      </w:pPr>
    </w:p>
    <w:p w14:paraId="1571FAE4" w14:textId="77777777" w:rsidR="00B82A69" w:rsidRPr="00B82A69" w:rsidRDefault="00B82A69" w:rsidP="00B82A69">
      <w:pPr>
        <w:jc w:val="center"/>
        <w:rPr>
          <w:rFonts w:asciiTheme="majorHAnsi" w:hAnsiTheme="majorHAnsi"/>
        </w:rPr>
      </w:pPr>
    </w:p>
    <w:p w14:paraId="50B2CC8D" w14:textId="77777777" w:rsidR="00B82A69" w:rsidRPr="00B82A69" w:rsidRDefault="00B82A69" w:rsidP="00B82A69">
      <w:pPr>
        <w:jc w:val="center"/>
        <w:rPr>
          <w:rFonts w:asciiTheme="majorHAnsi" w:hAnsiTheme="majorHAnsi"/>
        </w:rPr>
      </w:pPr>
    </w:p>
    <w:p w14:paraId="765E2140" w14:textId="77777777" w:rsidR="00B82A69" w:rsidRPr="00B82A69" w:rsidRDefault="00B82A69" w:rsidP="00B82A69">
      <w:pPr>
        <w:jc w:val="center"/>
        <w:rPr>
          <w:rFonts w:asciiTheme="majorHAnsi" w:hAnsiTheme="majorHAnsi"/>
        </w:rPr>
      </w:pPr>
    </w:p>
    <w:p w14:paraId="142E80E6" w14:textId="77777777" w:rsidR="00B82A69" w:rsidRPr="00B82A69" w:rsidRDefault="00B82A69" w:rsidP="00B82A69">
      <w:pPr>
        <w:jc w:val="center"/>
        <w:rPr>
          <w:rFonts w:asciiTheme="majorHAnsi" w:hAnsiTheme="majorHAnsi"/>
        </w:rPr>
      </w:pPr>
    </w:p>
    <w:p w14:paraId="5713B9B7" w14:textId="77777777" w:rsidR="00B82A69" w:rsidRPr="00B82A69" w:rsidRDefault="00B82A69" w:rsidP="00B82A69">
      <w:pPr>
        <w:jc w:val="center"/>
        <w:rPr>
          <w:rFonts w:asciiTheme="majorHAnsi" w:hAnsiTheme="majorHAnsi"/>
        </w:rPr>
      </w:pPr>
    </w:p>
    <w:p w14:paraId="2AC88A3B" w14:textId="77777777" w:rsidR="00B82A69" w:rsidRPr="00B82A69" w:rsidRDefault="00B82A69" w:rsidP="00B82A69">
      <w:pPr>
        <w:jc w:val="center"/>
        <w:rPr>
          <w:rFonts w:asciiTheme="majorHAnsi" w:hAnsiTheme="majorHAnsi"/>
        </w:rPr>
      </w:pPr>
      <w:proofErr w:type="spellStart"/>
      <w:r w:rsidRPr="00B82A69">
        <w:rPr>
          <w:rFonts w:asciiTheme="majorHAnsi" w:hAnsiTheme="majorHAnsi"/>
        </w:rPr>
        <w:t>GABeS</w:t>
      </w:r>
      <w:proofErr w:type="spellEnd"/>
    </w:p>
    <w:p w14:paraId="6A6BD0B9" w14:textId="77777777" w:rsidR="00B82A69" w:rsidRPr="00B82A69" w:rsidRDefault="00B82A69" w:rsidP="00B82A69">
      <w:pPr>
        <w:jc w:val="center"/>
        <w:rPr>
          <w:rFonts w:asciiTheme="majorHAnsi" w:hAnsiTheme="majorHAnsi"/>
        </w:rPr>
      </w:pPr>
    </w:p>
    <w:p w14:paraId="45333A80" w14:textId="11A05674" w:rsidR="00B82A69" w:rsidRPr="00B82A69" w:rsidRDefault="00DC3F54" w:rsidP="00B82A69">
      <w:pPr>
        <w:jc w:val="center"/>
        <w:rPr>
          <w:rFonts w:asciiTheme="majorHAnsi" w:hAnsiTheme="majorHAnsi"/>
        </w:rPr>
      </w:pPr>
      <w:r>
        <w:rPr>
          <w:rFonts w:asciiTheme="majorHAnsi" w:hAnsiTheme="majorHAnsi"/>
        </w:rPr>
        <w:t>Phase 3</w:t>
      </w:r>
    </w:p>
    <w:p w14:paraId="59580C8D" w14:textId="77777777" w:rsidR="00B82A69" w:rsidRPr="00B82A69" w:rsidRDefault="00B82A69" w:rsidP="00B82A69">
      <w:pPr>
        <w:jc w:val="center"/>
        <w:rPr>
          <w:rFonts w:asciiTheme="majorHAnsi" w:hAnsiTheme="majorHAnsi"/>
        </w:rPr>
      </w:pPr>
    </w:p>
    <w:p w14:paraId="21E66513" w14:textId="77777777" w:rsidR="00B82A69" w:rsidRPr="00B82A69" w:rsidRDefault="00B82A69" w:rsidP="00B82A69">
      <w:pPr>
        <w:jc w:val="center"/>
        <w:rPr>
          <w:rFonts w:asciiTheme="majorHAnsi" w:hAnsiTheme="majorHAnsi"/>
        </w:rPr>
      </w:pPr>
    </w:p>
    <w:p w14:paraId="1EC05A4E" w14:textId="77777777" w:rsidR="00B82A69" w:rsidRPr="00B82A69" w:rsidRDefault="00B82A69" w:rsidP="00B82A69">
      <w:pPr>
        <w:jc w:val="center"/>
        <w:rPr>
          <w:rFonts w:asciiTheme="majorHAnsi" w:hAnsiTheme="majorHAnsi"/>
        </w:rPr>
      </w:pPr>
    </w:p>
    <w:p w14:paraId="545511FD" w14:textId="77777777" w:rsidR="00B82A69" w:rsidRPr="00B82A69" w:rsidRDefault="00B82A69" w:rsidP="00B82A69">
      <w:pPr>
        <w:jc w:val="center"/>
        <w:rPr>
          <w:rFonts w:asciiTheme="majorHAnsi" w:hAnsiTheme="majorHAnsi"/>
        </w:rPr>
      </w:pPr>
    </w:p>
    <w:p w14:paraId="5EA004D4" w14:textId="77777777" w:rsidR="00B82A69" w:rsidRPr="00B82A69" w:rsidRDefault="00B82A69" w:rsidP="00B82A69">
      <w:pPr>
        <w:jc w:val="center"/>
        <w:rPr>
          <w:rFonts w:asciiTheme="majorHAnsi" w:hAnsiTheme="majorHAnsi"/>
        </w:rPr>
      </w:pPr>
    </w:p>
    <w:p w14:paraId="3BE624C3" w14:textId="77777777" w:rsidR="00B82A69" w:rsidRPr="00B82A69" w:rsidRDefault="00B82A69" w:rsidP="00B82A69">
      <w:pPr>
        <w:jc w:val="center"/>
        <w:rPr>
          <w:rFonts w:asciiTheme="majorHAnsi" w:hAnsiTheme="majorHAnsi"/>
        </w:rPr>
      </w:pPr>
    </w:p>
    <w:p w14:paraId="071D2E53" w14:textId="77777777" w:rsidR="00B82A69" w:rsidRPr="00B82A69" w:rsidRDefault="00B82A69" w:rsidP="00B82A69">
      <w:pPr>
        <w:jc w:val="center"/>
        <w:rPr>
          <w:rFonts w:asciiTheme="majorHAnsi" w:hAnsiTheme="majorHAnsi"/>
        </w:rPr>
      </w:pPr>
    </w:p>
    <w:p w14:paraId="0586E5B2" w14:textId="77777777" w:rsidR="00B82A69" w:rsidRPr="00B82A69" w:rsidRDefault="00B82A69" w:rsidP="00B82A69">
      <w:pPr>
        <w:jc w:val="center"/>
        <w:rPr>
          <w:rFonts w:asciiTheme="majorHAnsi" w:hAnsiTheme="majorHAnsi"/>
        </w:rPr>
      </w:pPr>
    </w:p>
    <w:p w14:paraId="23269257" w14:textId="3912007B" w:rsidR="00B82A69" w:rsidRPr="00B82A69" w:rsidRDefault="00B82A69" w:rsidP="00B82A69">
      <w:pPr>
        <w:jc w:val="center"/>
        <w:rPr>
          <w:rFonts w:asciiTheme="majorHAnsi" w:hAnsiTheme="majorHAnsi"/>
        </w:rPr>
      </w:pPr>
      <w:r w:rsidRPr="00B82A69">
        <w:rPr>
          <w:rFonts w:asciiTheme="majorHAnsi" w:hAnsiTheme="majorHAnsi"/>
        </w:rPr>
        <w:t xml:space="preserve">Team </w:t>
      </w:r>
      <w:r w:rsidR="00787E72">
        <w:rPr>
          <w:rFonts w:asciiTheme="majorHAnsi" w:hAnsiTheme="majorHAnsi"/>
        </w:rPr>
        <w:t>Potatoes</w:t>
      </w:r>
    </w:p>
    <w:p w14:paraId="19C8E1AF" w14:textId="77777777" w:rsidR="00B82A69" w:rsidRPr="00B82A69" w:rsidRDefault="00B82A69" w:rsidP="00B82A69">
      <w:pPr>
        <w:jc w:val="center"/>
        <w:rPr>
          <w:rFonts w:asciiTheme="majorHAnsi" w:hAnsiTheme="majorHAnsi"/>
        </w:rPr>
      </w:pPr>
    </w:p>
    <w:p w14:paraId="4A86B464" w14:textId="77777777" w:rsidR="00B82A69" w:rsidRPr="00B82A69" w:rsidRDefault="00B82A69" w:rsidP="00B82A69">
      <w:pPr>
        <w:jc w:val="center"/>
        <w:rPr>
          <w:rFonts w:asciiTheme="majorHAnsi" w:hAnsiTheme="majorHAnsi"/>
        </w:rPr>
      </w:pPr>
      <w:r w:rsidRPr="00B82A69">
        <w:rPr>
          <w:rFonts w:asciiTheme="majorHAnsi" w:hAnsiTheme="majorHAnsi"/>
        </w:rPr>
        <w:t>Grant Boyer, Kyle Olson, Tom Husen</w:t>
      </w:r>
    </w:p>
    <w:p w14:paraId="2CC3348D" w14:textId="77777777" w:rsidR="00B82A69" w:rsidRPr="00B82A69" w:rsidRDefault="00B82A69">
      <w:pPr>
        <w:rPr>
          <w:rFonts w:asciiTheme="majorHAnsi" w:hAnsiTheme="majorHAnsi"/>
        </w:rPr>
      </w:pPr>
      <w:r w:rsidRPr="00B82A69">
        <w:rPr>
          <w:rFonts w:asciiTheme="majorHAnsi" w:hAnsiTheme="majorHAnsi"/>
        </w:rPr>
        <w:br w:type="page"/>
      </w:r>
    </w:p>
    <w:p w14:paraId="57C3BEFE" w14:textId="77777777" w:rsidR="00B82A69" w:rsidRPr="00B82A69" w:rsidRDefault="00B82A69" w:rsidP="00B82A69">
      <w:pPr>
        <w:jc w:val="center"/>
        <w:rPr>
          <w:rFonts w:asciiTheme="majorHAnsi" w:hAnsiTheme="majorHAnsi"/>
        </w:rPr>
      </w:pPr>
    </w:p>
    <w:p w14:paraId="0B82F1D7" w14:textId="77777777" w:rsidR="00B82A69" w:rsidRPr="00B82A69" w:rsidRDefault="00B82A69" w:rsidP="00B82A69">
      <w:pPr>
        <w:jc w:val="center"/>
        <w:rPr>
          <w:rFonts w:asciiTheme="majorHAnsi" w:hAnsiTheme="majorHAnsi"/>
        </w:rPr>
      </w:pPr>
    </w:p>
    <w:p w14:paraId="3984773C" w14:textId="77777777" w:rsidR="00B82A69" w:rsidRPr="00B82A69" w:rsidRDefault="00B82A69" w:rsidP="00B82A69">
      <w:pPr>
        <w:jc w:val="center"/>
        <w:rPr>
          <w:rFonts w:asciiTheme="majorHAnsi" w:hAnsiTheme="majorHAnsi"/>
        </w:rPr>
      </w:pPr>
    </w:p>
    <w:p w14:paraId="29DF0021" w14:textId="77777777" w:rsidR="00B82A69" w:rsidRPr="00B82A69" w:rsidRDefault="00B82A69" w:rsidP="00B82A69">
      <w:pPr>
        <w:jc w:val="center"/>
        <w:rPr>
          <w:rFonts w:asciiTheme="majorHAnsi" w:hAnsiTheme="majorHAnsi"/>
        </w:rPr>
      </w:pPr>
    </w:p>
    <w:p w14:paraId="6B14C8D4" w14:textId="77777777" w:rsidR="00B82A69" w:rsidRPr="00B82A69" w:rsidRDefault="00B82A69" w:rsidP="00B82A69">
      <w:pPr>
        <w:jc w:val="center"/>
        <w:rPr>
          <w:rFonts w:asciiTheme="majorHAnsi" w:hAnsiTheme="majorHAnsi"/>
        </w:rPr>
      </w:pPr>
    </w:p>
    <w:p w14:paraId="17695ADD" w14:textId="77777777" w:rsidR="00B82A69" w:rsidRPr="00B82A69" w:rsidRDefault="00B82A69" w:rsidP="00B82A69">
      <w:pPr>
        <w:jc w:val="center"/>
        <w:rPr>
          <w:rFonts w:asciiTheme="majorHAnsi" w:hAnsiTheme="majorHAnsi"/>
        </w:rPr>
      </w:pPr>
    </w:p>
    <w:p w14:paraId="3FCF8EDA" w14:textId="77777777" w:rsidR="00B82A69" w:rsidRPr="00B82A69" w:rsidRDefault="00B82A69" w:rsidP="00B82A69">
      <w:pPr>
        <w:jc w:val="center"/>
        <w:rPr>
          <w:rFonts w:asciiTheme="majorHAnsi" w:hAnsiTheme="majorHAnsi"/>
        </w:rPr>
      </w:pPr>
    </w:p>
    <w:p w14:paraId="18A80E60" w14:textId="77777777" w:rsidR="00B82A69" w:rsidRPr="00B82A69" w:rsidRDefault="00B82A69" w:rsidP="00B82A69">
      <w:pPr>
        <w:jc w:val="center"/>
        <w:rPr>
          <w:rFonts w:asciiTheme="majorHAnsi" w:hAnsiTheme="majorHAnsi"/>
        </w:rPr>
      </w:pPr>
    </w:p>
    <w:p w14:paraId="023C2FCD" w14:textId="77777777" w:rsidR="00B82A69" w:rsidRPr="00B82A69" w:rsidRDefault="00B82A69" w:rsidP="00B82A69">
      <w:pPr>
        <w:jc w:val="center"/>
        <w:rPr>
          <w:rFonts w:asciiTheme="majorHAnsi" w:hAnsiTheme="majorHAnsi"/>
        </w:rPr>
      </w:pPr>
    </w:p>
    <w:p w14:paraId="5A02846B" w14:textId="77777777" w:rsidR="00B82A69" w:rsidRPr="00B82A69" w:rsidRDefault="00B82A69" w:rsidP="00B82A69">
      <w:pPr>
        <w:jc w:val="center"/>
        <w:rPr>
          <w:rFonts w:asciiTheme="majorHAnsi" w:hAnsiTheme="majorHAnsi"/>
        </w:rPr>
      </w:pPr>
    </w:p>
    <w:p w14:paraId="2D9ED883" w14:textId="77777777" w:rsidR="00B82A69" w:rsidRPr="00B82A69" w:rsidRDefault="00B82A69" w:rsidP="00B82A69">
      <w:pPr>
        <w:jc w:val="center"/>
        <w:rPr>
          <w:rFonts w:asciiTheme="majorHAnsi" w:hAnsiTheme="majorHAnsi"/>
        </w:rPr>
      </w:pPr>
    </w:p>
    <w:p w14:paraId="41E4E9B0" w14:textId="77777777" w:rsidR="00B82A69" w:rsidRPr="00B82A69" w:rsidRDefault="00B82A69" w:rsidP="00B82A69">
      <w:pPr>
        <w:jc w:val="center"/>
        <w:rPr>
          <w:rFonts w:asciiTheme="majorHAnsi" w:hAnsiTheme="majorHAnsi"/>
        </w:rPr>
      </w:pPr>
    </w:p>
    <w:p w14:paraId="05E5E573" w14:textId="77777777" w:rsidR="00B82A69" w:rsidRPr="00B82A69" w:rsidRDefault="00B82A69" w:rsidP="00B82A69">
      <w:pPr>
        <w:jc w:val="center"/>
        <w:rPr>
          <w:rFonts w:asciiTheme="majorHAnsi" w:hAnsiTheme="majorHAnsi"/>
        </w:rPr>
      </w:pPr>
    </w:p>
    <w:p w14:paraId="5FA01E74" w14:textId="77777777" w:rsidR="00B82A69" w:rsidRPr="00B82A69" w:rsidRDefault="00B82A69" w:rsidP="00B82A69">
      <w:pPr>
        <w:jc w:val="center"/>
        <w:rPr>
          <w:rFonts w:asciiTheme="majorHAnsi" w:hAnsiTheme="majorHAnsi"/>
        </w:rPr>
      </w:pPr>
    </w:p>
    <w:p w14:paraId="1CBD3264" w14:textId="77777777" w:rsidR="00B82A69" w:rsidRPr="00B82A69" w:rsidRDefault="00B82A69" w:rsidP="00B82A69">
      <w:pPr>
        <w:jc w:val="center"/>
        <w:rPr>
          <w:rFonts w:asciiTheme="majorHAnsi" w:hAnsiTheme="majorHAnsi"/>
        </w:rPr>
      </w:pPr>
    </w:p>
    <w:p w14:paraId="2142EF89" w14:textId="77777777" w:rsidR="00B82A69" w:rsidRPr="00B82A69" w:rsidRDefault="00B82A69" w:rsidP="00B82A69">
      <w:pPr>
        <w:jc w:val="center"/>
        <w:rPr>
          <w:rFonts w:asciiTheme="majorHAnsi" w:hAnsiTheme="majorHAnsi"/>
        </w:rPr>
      </w:pPr>
    </w:p>
    <w:p w14:paraId="1FEC2001" w14:textId="77777777" w:rsidR="00B82A69" w:rsidRPr="00B82A69" w:rsidRDefault="00B82A69" w:rsidP="00B82A69">
      <w:pPr>
        <w:jc w:val="center"/>
        <w:rPr>
          <w:rFonts w:asciiTheme="majorHAnsi" w:hAnsiTheme="majorHAnsi"/>
        </w:rPr>
      </w:pPr>
    </w:p>
    <w:p w14:paraId="409499E9" w14:textId="77777777" w:rsidR="00B82A69" w:rsidRPr="00B82A69" w:rsidRDefault="00B82A69" w:rsidP="00B82A69">
      <w:pPr>
        <w:jc w:val="center"/>
        <w:rPr>
          <w:rFonts w:asciiTheme="majorHAnsi" w:hAnsiTheme="majorHAnsi"/>
        </w:rPr>
      </w:pPr>
    </w:p>
    <w:p w14:paraId="1FE1476E" w14:textId="77777777" w:rsidR="00B82A69" w:rsidRPr="00B82A69" w:rsidRDefault="00B82A69" w:rsidP="00B82A69">
      <w:pPr>
        <w:jc w:val="center"/>
        <w:rPr>
          <w:rFonts w:asciiTheme="majorHAnsi" w:hAnsiTheme="majorHAnsi"/>
        </w:rPr>
      </w:pPr>
    </w:p>
    <w:p w14:paraId="207DFAE3" w14:textId="77777777" w:rsidR="00B82A69" w:rsidRPr="00B82A69" w:rsidRDefault="00B82A69" w:rsidP="00B82A69">
      <w:pPr>
        <w:jc w:val="center"/>
        <w:rPr>
          <w:rFonts w:asciiTheme="majorHAnsi" w:hAnsiTheme="majorHAnsi"/>
        </w:rPr>
      </w:pPr>
    </w:p>
    <w:p w14:paraId="1C0EAB96" w14:textId="77777777" w:rsidR="00B82A69" w:rsidRPr="00B82A69" w:rsidRDefault="00B82A69" w:rsidP="00B82A69">
      <w:pPr>
        <w:jc w:val="center"/>
        <w:rPr>
          <w:rFonts w:asciiTheme="majorHAnsi" w:hAnsiTheme="majorHAnsi"/>
        </w:rPr>
      </w:pPr>
    </w:p>
    <w:p w14:paraId="79D95A27" w14:textId="77777777" w:rsidR="00B82A69" w:rsidRPr="00B82A69" w:rsidRDefault="00B82A69" w:rsidP="00B82A69">
      <w:pPr>
        <w:jc w:val="center"/>
        <w:rPr>
          <w:rFonts w:asciiTheme="majorHAnsi" w:hAnsiTheme="majorHAnsi"/>
        </w:rPr>
      </w:pPr>
      <w:r w:rsidRPr="00B82A69">
        <w:rPr>
          <w:rFonts w:asciiTheme="majorHAnsi" w:hAnsiTheme="majorHAnsi"/>
        </w:rPr>
        <w:t>[This page has been intentionally left blank]</w:t>
      </w:r>
    </w:p>
    <w:p w14:paraId="22648102" w14:textId="77777777" w:rsidR="00B82A69" w:rsidRPr="00B82A69" w:rsidRDefault="00B82A69" w:rsidP="00B82A69">
      <w:pPr>
        <w:jc w:val="center"/>
        <w:rPr>
          <w:rFonts w:asciiTheme="majorHAnsi" w:hAnsiTheme="majorHAnsi"/>
        </w:rPr>
      </w:pPr>
    </w:p>
    <w:p w14:paraId="04B5E081" w14:textId="77777777" w:rsidR="00B82A69" w:rsidRDefault="00B82A69">
      <w:pPr>
        <w:rPr>
          <w:rFonts w:asciiTheme="majorHAnsi" w:hAnsiTheme="majorHAnsi"/>
        </w:rPr>
      </w:pPr>
      <w:r>
        <w:rPr>
          <w:rFonts w:asciiTheme="majorHAnsi" w:hAnsiTheme="majorHAnsi"/>
        </w:rPr>
        <w:br w:type="page"/>
      </w:r>
    </w:p>
    <w:p w14:paraId="50725FDF" w14:textId="77777777" w:rsidR="00B82A69" w:rsidRPr="00FD152C" w:rsidRDefault="00B82A69" w:rsidP="00B82A69">
      <w:pPr>
        <w:pStyle w:val="Title"/>
        <w:rPr>
          <w:rStyle w:val="Emphasis"/>
          <w:color w:val="595959" w:themeColor="text1" w:themeTint="A6"/>
          <w:sz w:val="40"/>
          <w:szCs w:val="40"/>
        </w:rPr>
      </w:pPr>
      <w:r w:rsidRPr="00FD152C">
        <w:rPr>
          <w:rStyle w:val="Emphasis"/>
          <w:color w:val="595959" w:themeColor="text1" w:themeTint="A6"/>
          <w:sz w:val="40"/>
          <w:szCs w:val="40"/>
        </w:rPr>
        <w:lastRenderedPageBreak/>
        <w:t>Table of Contents</w:t>
      </w:r>
    </w:p>
    <w:p w14:paraId="4ED4D1E4" w14:textId="77777777" w:rsidR="00B82A69" w:rsidRDefault="00B82A69" w:rsidP="00B82A69"/>
    <w:p w14:paraId="5DD612B4" w14:textId="5C8D1075" w:rsidR="007F7970" w:rsidRDefault="007F7970" w:rsidP="00DC3F54">
      <w:r>
        <w:t>Database Design …………………</w:t>
      </w:r>
      <w:r w:rsidR="00DC3F54">
        <w:t>…………………</w:t>
      </w:r>
      <w:r>
        <w:t>………………………………………………………………………………... 4</w:t>
      </w:r>
    </w:p>
    <w:p w14:paraId="7E19BD7B" w14:textId="77777777" w:rsidR="00DC3F54" w:rsidRDefault="007F7970" w:rsidP="00DC3F54">
      <w:r>
        <w:tab/>
        <w:t>EER Diagram ………………………………………………………………………………………………………………... 4</w:t>
      </w:r>
    </w:p>
    <w:p w14:paraId="47176E07" w14:textId="09769764" w:rsidR="00B82A69" w:rsidRDefault="00DC3F54" w:rsidP="00B82A69">
      <w:r>
        <w:tab/>
        <w:t>Relational Map Diagram</w:t>
      </w:r>
      <w:r w:rsidR="00621BEF">
        <w:t xml:space="preserve"> .</w:t>
      </w:r>
      <w:r>
        <w:t>..…………………………………………………………………………………………... 5</w:t>
      </w:r>
    </w:p>
    <w:p w14:paraId="0AE41DA8" w14:textId="77777777" w:rsidR="001254E2" w:rsidRDefault="00DC3F54" w:rsidP="001254E2">
      <w:r>
        <w:t>Physical Database Design …………………………………………………………………………………………</w:t>
      </w:r>
      <w:bookmarkStart w:id="0" w:name="_GoBack"/>
      <w:bookmarkEnd w:id="0"/>
      <w:r>
        <w:t>……………… 6</w:t>
      </w:r>
      <w:r w:rsidR="001254E2" w:rsidRPr="001254E2">
        <w:t xml:space="preserve"> </w:t>
      </w:r>
    </w:p>
    <w:p w14:paraId="5A47034A" w14:textId="77777777" w:rsidR="001254E2" w:rsidRDefault="001254E2" w:rsidP="001254E2"/>
    <w:p w14:paraId="32C30D81" w14:textId="020DF625" w:rsidR="001254E2" w:rsidRDefault="001254E2" w:rsidP="001254E2">
      <w:r>
        <w:t xml:space="preserve">Issues Faced During </w:t>
      </w:r>
      <w:proofErr w:type="gramStart"/>
      <w:r>
        <w:t xml:space="preserve">Phase </w:t>
      </w:r>
      <w:r w:rsidR="00621BEF">
        <w:t>.</w:t>
      </w:r>
      <w:proofErr w:type="gramEnd"/>
      <w:r>
        <w:t>………………………</w:t>
      </w:r>
      <w:r w:rsidR="00621BEF">
        <w:t>……………………………………………………………………………… ?</w:t>
      </w:r>
    </w:p>
    <w:p w14:paraId="59D5E4F6" w14:textId="08FFEB7D" w:rsidR="001254E2" w:rsidRDefault="00621BEF" w:rsidP="001254E2">
      <w:r>
        <w:t>Task Decomposition</w:t>
      </w:r>
      <w:r w:rsidR="001254E2">
        <w:t xml:space="preserve"> </w:t>
      </w:r>
      <w:r>
        <w:t>………</w:t>
      </w:r>
      <w:r w:rsidR="001254E2">
        <w:t>…………………………</w:t>
      </w:r>
      <w:r>
        <w:t>……………………………………………………………………………</w:t>
      </w:r>
      <w:proofErr w:type="gramStart"/>
      <w:r>
        <w:t>… ?</w:t>
      </w:r>
      <w:proofErr w:type="gramEnd"/>
    </w:p>
    <w:p w14:paraId="6080B601" w14:textId="20287757" w:rsidR="001254E2" w:rsidRDefault="00621BEF" w:rsidP="001254E2">
      <w:r>
        <w:t>Meeting Minutes</w:t>
      </w:r>
      <w:r w:rsidR="001254E2">
        <w:t xml:space="preserve"> </w:t>
      </w:r>
      <w:r>
        <w:t>………</w:t>
      </w:r>
      <w:proofErr w:type="gramStart"/>
      <w:r>
        <w:t>…..</w:t>
      </w:r>
      <w:proofErr w:type="gramEnd"/>
      <w:r w:rsidR="001254E2">
        <w:t>…………………………</w:t>
      </w:r>
      <w:r>
        <w:t>……………………………………………………………………………… ?</w:t>
      </w:r>
    </w:p>
    <w:p w14:paraId="131588F3" w14:textId="299F7A0C" w:rsidR="00621BEF" w:rsidRDefault="00621BEF" w:rsidP="00621BEF">
      <w:pPr>
        <w:ind w:firstLine="720"/>
      </w:pPr>
      <w:r>
        <w:t>November 8, 2016</w:t>
      </w:r>
      <w:proofErr w:type="gramStart"/>
      <w:r>
        <w:t xml:space="preserve"> </w:t>
      </w:r>
      <w:r>
        <w:t>..</w:t>
      </w:r>
      <w:proofErr w:type="gramEnd"/>
      <w:r>
        <w:t>……………………………</w:t>
      </w:r>
      <w:r>
        <w:t>………………………………………………………………………... ?</w:t>
      </w:r>
    </w:p>
    <w:p w14:paraId="1BEE896E" w14:textId="7948AD2B" w:rsidR="00621BEF" w:rsidRDefault="00621BEF" w:rsidP="00621BEF">
      <w:pPr>
        <w:ind w:firstLine="720"/>
      </w:pPr>
      <w:r>
        <w:t>November 13, 2016</w:t>
      </w:r>
      <w:r>
        <w:t xml:space="preserve"> ……………………………</w:t>
      </w:r>
      <w:r>
        <w:t>………………………………………………………………………</w:t>
      </w:r>
      <w:proofErr w:type="gramStart"/>
      <w:r>
        <w:t>... ?</w:t>
      </w:r>
      <w:proofErr w:type="gramEnd"/>
    </w:p>
    <w:p w14:paraId="1254797B" w14:textId="1CDBF759" w:rsidR="00621BEF" w:rsidRDefault="00621BEF" w:rsidP="00621BEF">
      <w:pPr>
        <w:ind w:firstLine="720"/>
      </w:pPr>
      <w:r>
        <w:t>November 14</w:t>
      </w:r>
      <w:r>
        <w:t>, 2016 ……………………………</w:t>
      </w:r>
      <w:r>
        <w:t>………………………………………………………………………</w:t>
      </w:r>
      <w:proofErr w:type="gramStart"/>
      <w:r>
        <w:t>... ?</w:t>
      </w:r>
      <w:proofErr w:type="gramEnd"/>
    </w:p>
    <w:p w14:paraId="72468E2C" w14:textId="77777777" w:rsidR="00621BEF" w:rsidRDefault="00621BEF" w:rsidP="00621BEF">
      <w:pPr>
        <w:ind w:firstLine="720"/>
      </w:pPr>
    </w:p>
    <w:p w14:paraId="14BE51AE" w14:textId="229822F6" w:rsidR="00DC3F54" w:rsidRDefault="00DC3F54" w:rsidP="00B82A69"/>
    <w:p w14:paraId="41820DFC" w14:textId="355F557D" w:rsidR="00DC3F54" w:rsidRDefault="00DC3F54" w:rsidP="00B82A69">
      <w:r>
        <w:tab/>
      </w:r>
    </w:p>
    <w:p w14:paraId="68E4E91E" w14:textId="216F2FBC" w:rsidR="00787E72" w:rsidRDefault="00B82A69">
      <w:r>
        <w:br w:type="page"/>
      </w:r>
    </w:p>
    <w:p w14:paraId="1C84EE2E" w14:textId="4C48AEE8" w:rsidR="00992DA0" w:rsidRDefault="006917F2" w:rsidP="00992DA0">
      <w:pPr>
        <w:pStyle w:val="Subtitle"/>
      </w:pPr>
      <w:r>
        <w:rPr>
          <w:noProof/>
        </w:rPr>
        <w:lastRenderedPageBreak/>
        <w:drawing>
          <wp:anchor distT="0" distB="0" distL="114300" distR="114300" simplePos="0" relativeHeight="251658240" behindDoc="0" locked="0" layoutInCell="1" allowOverlap="1" wp14:anchorId="60707569" wp14:editId="33137F28">
            <wp:simplePos x="0" y="0"/>
            <wp:positionH relativeFrom="column">
              <wp:posOffset>-118745</wp:posOffset>
            </wp:positionH>
            <wp:positionV relativeFrom="paragraph">
              <wp:posOffset>457200</wp:posOffset>
            </wp:positionV>
            <wp:extent cx="6174740" cy="5104765"/>
            <wp:effectExtent l="0" t="0" r="0" b="63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ER_Diagram.jpeg"/>
                    <pic:cNvPicPr/>
                  </pic:nvPicPr>
                  <pic:blipFill>
                    <a:blip r:embed="rId8">
                      <a:extLst>
                        <a:ext uri="{28A0092B-C50C-407E-A947-70E740481C1C}">
                          <a14:useLocalDpi xmlns:a14="http://schemas.microsoft.com/office/drawing/2010/main" val="0"/>
                        </a:ext>
                      </a:extLst>
                    </a:blip>
                    <a:stretch>
                      <a:fillRect/>
                    </a:stretch>
                  </pic:blipFill>
                  <pic:spPr>
                    <a:xfrm>
                      <a:off x="0" y="0"/>
                      <a:ext cx="6174740" cy="5104765"/>
                    </a:xfrm>
                    <a:prstGeom prst="rect">
                      <a:avLst/>
                    </a:prstGeom>
                  </pic:spPr>
                </pic:pic>
              </a:graphicData>
            </a:graphic>
            <wp14:sizeRelH relativeFrom="page">
              <wp14:pctWidth>0</wp14:pctWidth>
            </wp14:sizeRelH>
            <wp14:sizeRelV relativeFrom="page">
              <wp14:pctHeight>0</wp14:pctHeight>
            </wp14:sizeRelV>
          </wp:anchor>
        </w:drawing>
      </w:r>
      <w:r w:rsidR="00DC3F54">
        <w:rPr>
          <w:u w:val="single"/>
        </w:rPr>
        <w:t>Database Design</w:t>
      </w:r>
      <w:r w:rsidR="00992DA0" w:rsidRPr="00992DA0">
        <w:rPr>
          <w:i/>
        </w:rPr>
        <w:t xml:space="preserve"> - </w:t>
      </w:r>
      <w:r w:rsidR="00992DA0">
        <w:t>EER Diagram</w:t>
      </w:r>
    </w:p>
    <w:p w14:paraId="14D02CCD" w14:textId="77777777" w:rsidR="0008788D" w:rsidRPr="0008788D" w:rsidRDefault="0008788D" w:rsidP="0008788D"/>
    <w:p w14:paraId="325528CF" w14:textId="373ABCC1" w:rsidR="0008788D" w:rsidRDefault="0008788D" w:rsidP="0008788D">
      <w:pPr>
        <w:pStyle w:val="Subtitle"/>
      </w:pPr>
      <w:r>
        <w:t>Explanation of EER Diagram</w:t>
      </w:r>
    </w:p>
    <w:p w14:paraId="6367FB3F" w14:textId="74F0FE98" w:rsidR="006917F2" w:rsidRDefault="006917F2" w:rsidP="006917F2">
      <w:r>
        <w:t xml:space="preserve">Above is an updated version of our EER Diagram.  Since our original submission of this </w:t>
      </w:r>
      <w:r w:rsidR="003D6614">
        <w:t xml:space="preserve">diagram, we have restructured how </w:t>
      </w:r>
      <w:r w:rsidR="003D6614">
        <w:rPr>
          <w:i/>
        </w:rPr>
        <w:t>Feedback</w:t>
      </w:r>
      <w:r w:rsidR="003D6614">
        <w:t xml:space="preserve"> links to the database, deleted various unnecessary entities, and where possible changed to derived attributes.</w:t>
      </w:r>
    </w:p>
    <w:p w14:paraId="5C63F07F" w14:textId="5769B57A" w:rsidR="003D6614" w:rsidRPr="003D6614" w:rsidRDefault="003D6614" w:rsidP="003D6614">
      <w:pPr>
        <w:jc w:val="center"/>
        <w:rPr>
          <w:b/>
          <w:i/>
          <w:color w:val="FF0000"/>
        </w:rPr>
      </w:pPr>
      <w:r>
        <w:rPr>
          <w:b/>
          <w:color w:val="FF0000"/>
        </w:rPr>
        <w:t>CHANGE EER DIAGRAM – NEED TO DELETE ADMIN ENTITY</w:t>
      </w:r>
    </w:p>
    <w:p w14:paraId="5DFBCF23" w14:textId="77777777" w:rsidR="00E754A7" w:rsidRDefault="00E754A7" w:rsidP="00E754A7"/>
    <w:p w14:paraId="449F2ED1" w14:textId="77777777" w:rsidR="00E754A7" w:rsidRDefault="00E754A7" w:rsidP="00E754A7"/>
    <w:p w14:paraId="4160842D" w14:textId="77777777" w:rsidR="00E754A7" w:rsidRDefault="00E754A7">
      <w:r>
        <w:br w:type="page"/>
      </w:r>
    </w:p>
    <w:p w14:paraId="4C1FF6DA" w14:textId="1D77AE60" w:rsidR="00E754A7" w:rsidRDefault="00E754A7" w:rsidP="00D96AEA">
      <w:pPr>
        <w:pStyle w:val="Subtitle"/>
      </w:pPr>
      <w:r w:rsidRPr="00E754A7">
        <w:rPr>
          <w:u w:val="single"/>
        </w:rPr>
        <w:t>Logical Database Design</w:t>
      </w:r>
      <w:r>
        <w:t xml:space="preserve"> – Relational Mapping</w:t>
      </w:r>
      <w:r w:rsidR="00944C20">
        <w:rPr>
          <w:noProof/>
        </w:rPr>
        <w:drawing>
          <wp:anchor distT="0" distB="0" distL="114300" distR="114300" simplePos="0" relativeHeight="251659264" behindDoc="0" locked="0" layoutInCell="1" allowOverlap="1" wp14:anchorId="36B0A9B6" wp14:editId="00AD4CE0">
            <wp:simplePos x="0" y="0"/>
            <wp:positionH relativeFrom="margin">
              <wp:posOffset>-314325</wp:posOffset>
            </wp:positionH>
            <wp:positionV relativeFrom="paragraph">
              <wp:posOffset>443865</wp:posOffset>
            </wp:positionV>
            <wp:extent cx="6566535" cy="1852930"/>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jpeg"/>
                    <pic:cNvPicPr/>
                  </pic:nvPicPr>
                  <pic:blipFill>
                    <a:blip r:embed="rId9">
                      <a:extLst>
                        <a:ext uri="{28A0092B-C50C-407E-A947-70E740481C1C}">
                          <a14:useLocalDpi xmlns:a14="http://schemas.microsoft.com/office/drawing/2010/main" val="0"/>
                        </a:ext>
                      </a:extLst>
                    </a:blip>
                    <a:stretch>
                      <a:fillRect/>
                    </a:stretch>
                  </pic:blipFill>
                  <pic:spPr>
                    <a:xfrm>
                      <a:off x="0" y="0"/>
                      <a:ext cx="6566535" cy="1852930"/>
                    </a:xfrm>
                    <a:prstGeom prst="rect">
                      <a:avLst/>
                    </a:prstGeom>
                  </pic:spPr>
                </pic:pic>
              </a:graphicData>
            </a:graphic>
            <wp14:sizeRelH relativeFrom="page">
              <wp14:pctWidth>0</wp14:pctWidth>
            </wp14:sizeRelH>
            <wp14:sizeRelV relativeFrom="page">
              <wp14:pctHeight>0</wp14:pctHeight>
            </wp14:sizeRelV>
          </wp:anchor>
        </w:drawing>
      </w:r>
    </w:p>
    <w:p w14:paraId="47C2F6D4" w14:textId="77777777" w:rsidR="009131BD" w:rsidRDefault="009131BD" w:rsidP="00D96AEA">
      <w:pPr>
        <w:pStyle w:val="Subtitle"/>
      </w:pPr>
    </w:p>
    <w:p w14:paraId="784FD637" w14:textId="77777777" w:rsidR="003D6614" w:rsidRDefault="003D6614" w:rsidP="00D96AEA">
      <w:pPr>
        <w:pStyle w:val="Subtitle"/>
      </w:pPr>
    </w:p>
    <w:p w14:paraId="68BBDFFF" w14:textId="0A3A4403" w:rsidR="00E754A7" w:rsidRDefault="00E754A7" w:rsidP="00D96AEA">
      <w:pPr>
        <w:pStyle w:val="Subtitle"/>
      </w:pPr>
      <w:r>
        <w:t>Explanation of Relational Map</w:t>
      </w:r>
    </w:p>
    <w:p w14:paraId="3DB66D08" w14:textId="41D39A86" w:rsidR="005A3F0A" w:rsidRPr="005A3F0A" w:rsidRDefault="003D6614" w:rsidP="00E754A7">
      <w:r>
        <w:t xml:space="preserve">Above is our up-to-date Relational Map.  Since our original map design, we have made several changes.  Including eliminating a few unnecessary items, and more properly </w:t>
      </w:r>
      <w:r w:rsidR="005A3F0A">
        <w:t xml:space="preserve">mapping the relations involving foreign keys.  </w:t>
      </w:r>
    </w:p>
    <w:p w14:paraId="2E638CA1" w14:textId="77777777" w:rsidR="0007197F" w:rsidRPr="00E754A7" w:rsidRDefault="0007197F" w:rsidP="00E754A7"/>
    <w:p w14:paraId="1D66F359" w14:textId="77777777" w:rsidR="00ED63FF" w:rsidRDefault="00ED63FF" w:rsidP="00D96AEA">
      <w:pPr>
        <w:pStyle w:val="Subtitle"/>
      </w:pPr>
    </w:p>
    <w:p w14:paraId="12F3B200" w14:textId="0A8D2370" w:rsidR="00CF2CDB" w:rsidRDefault="00787E72" w:rsidP="00D96AEA">
      <w:pPr>
        <w:pStyle w:val="Subtitle"/>
      </w:pPr>
      <w:r>
        <w:br w:type="page"/>
      </w:r>
      <w:r w:rsidR="00D96AEA">
        <w:t>Issues Faced</w:t>
      </w:r>
    </w:p>
    <w:p w14:paraId="421820B4" w14:textId="19972241" w:rsidR="00061E44" w:rsidRDefault="005A3F0A" w:rsidP="00D96AEA">
      <w:pPr>
        <w:spacing w:line="276" w:lineRule="auto"/>
        <w:ind w:left="720"/>
      </w:pPr>
      <w:r>
        <w:t>During this phase we faced many different issues stemming from SQL</w:t>
      </w:r>
      <w:r w:rsidR="00066720">
        <w:t xml:space="preserve"> </w:t>
      </w:r>
      <w:r>
        <w:t>Developer not working properly to figuring out how on earth everything would be connected and come together.  Ultimately, we were able to vanquish many of these issues and by not cutting corners and working our hardest to ensure our solutions were both efficient and forward thinking, we will be saving ourselves lots of work in the next phase as well as making our product more complete.</w:t>
      </w:r>
    </w:p>
    <w:p w14:paraId="25A76679" w14:textId="32509C6C" w:rsidR="005A3F0A" w:rsidRDefault="005A3F0A" w:rsidP="00D96AEA">
      <w:pPr>
        <w:spacing w:line="276" w:lineRule="auto"/>
        <w:ind w:left="720"/>
      </w:pPr>
    </w:p>
    <w:p w14:paraId="598DA556" w14:textId="29B1779B" w:rsidR="005A3F0A" w:rsidRDefault="00066720" w:rsidP="00A8522E">
      <w:pPr>
        <w:spacing w:line="276" w:lineRule="auto"/>
        <w:ind w:left="720"/>
        <w:jc w:val="both"/>
      </w:pPr>
      <w:r>
        <w:t>When we began working on this phase, we started by going through every website that we designed during phase 1.  For each webpage we discussed what exactly the purpose of that page was, and how we though to best accomplish that in terms of SQL implementation.  Then we divided all of the tasks so each team member could work on their tasks before bringing them all together into final products.  For some of these, issues arose when trying to implement our initial ideas so we had to bounce ideas off each other to determine what would actually be the best approach to the problems.  This collaboration about our ‘separate’ parts of the project was immensely helpful as they often applied to more than one task which caused us to be consistent across the board when it came to the implementation.</w:t>
      </w:r>
    </w:p>
    <w:p w14:paraId="18463D2B" w14:textId="5019ADFF" w:rsidR="00066720" w:rsidRDefault="00066720" w:rsidP="00A8522E">
      <w:pPr>
        <w:spacing w:line="276" w:lineRule="auto"/>
        <w:ind w:left="720"/>
        <w:jc w:val="both"/>
      </w:pPr>
    </w:p>
    <w:p w14:paraId="375338D8" w14:textId="77777777" w:rsidR="00066720" w:rsidRDefault="00066720" w:rsidP="00A8522E">
      <w:pPr>
        <w:spacing w:line="276" w:lineRule="auto"/>
        <w:ind w:left="720"/>
        <w:jc w:val="both"/>
      </w:pPr>
      <w:r>
        <w:t>Another problem we faced was a couple times when testing a SQL query on our team server, we experienced lag and sometimes crashing of our Horizon Client that was running on our personal computer (though not always the Client’s fault).  While there is nothing we could really do at the time of crashing, we agreed that if we were each to have a copy of the databases on each of our individual Oracle DB connections, we could test our queries/functions/procedures/etc. without these bugs happening.</w:t>
      </w:r>
    </w:p>
    <w:p w14:paraId="52020AAB" w14:textId="77777777" w:rsidR="00066720" w:rsidRDefault="00066720" w:rsidP="00A8522E">
      <w:pPr>
        <w:spacing w:line="276" w:lineRule="auto"/>
        <w:ind w:left="720"/>
        <w:jc w:val="both"/>
      </w:pPr>
    </w:p>
    <w:p w14:paraId="0434F1A6" w14:textId="2A95DB12" w:rsidR="00066720" w:rsidRDefault="00066720" w:rsidP="00A8522E">
      <w:pPr>
        <w:spacing w:line="276" w:lineRule="auto"/>
        <w:ind w:left="720"/>
        <w:jc w:val="both"/>
      </w:pPr>
      <w:r>
        <w:t xml:space="preserve"> </w:t>
      </w:r>
    </w:p>
    <w:p w14:paraId="37F857BC" w14:textId="77777777" w:rsidR="00066720" w:rsidRDefault="00066720" w:rsidP="00A8522E">
      <w:pPr>
        <w:spacing w:line="276" w:lineRule="auto"/>
        <w:ind w:left="720"/>
        <w:jc w:val="both"/>
      </w:pPr>
    </w:p>
    <w:p w14:paraId="169CD631" w14:textId="77777777" w:rsidR="00066720" w:rsidRDefault="00066720">
      <w:pPr>
        <w:rPr>
          <w:rFonts w:eastAsiaTheme="minorEastAsia"/>
          <w:color w:val="5A5A5A" w:themeColor="text1" w:themeTint="A5"/>
          <w:spacing w:val="15"/>
          <w:sz w:val="22"/>
          <w:szCs w:val="22"/>
        </w:rPr>
      </w:pPr>
      <w:r>
        <w:br w:type="page"/>
      </w:r>
    </w:p>
    <w:p w14:paraId="328FAAB4" w14:textId="0B17441D" w:rsidR="00D96AEA" w:rsidRDefault="00D96AEA" w:rsidP="00D96AEA">
      <w:pPr>
        <w:pStyle w:val="Subtitle"/>
      </w:pPr>
      <w:r>
        <w:t>Task Decomposition</w:t>
      </w:r>
    </w:p>
    <w:p w14:paraId="4C947EFA" w14:textId="59C23188" w:rsidR="00D96AEA" w:rsidRDefault="00D96AEA" w:rsidP="00D96AEA">
      <w:pPr>
        <w:ind w:left="720"/>
      </w:pPr>
      <w:r w:rsidRPr="004E22DF">
        <w:rPr>
          <w:u w:val="single"/>
        </w:rPr>
        <w:t>Grant</w:t>
      </w:r>
      <w:r>
        <w:t>:</w:t>
      </w:r>
    </w:p>
    <w:p w14:paraId="79F052D0" w14:textId="35450BD1" w:rsidR="00C06667" w:rsidRDefault="00066720" w:rsidP="004E22DF">
      <w:pPr>
        <w:pStyle w:val="ListParagraph"/>
        <w:numPr>
          <w:ilvl w:val="0"/>
          <w:numId w:val="4"/>
        </w:numPr>
      </w:pPr>
      <w:r>
        <w:t>Responsible for (Components):</w:t>
      </w:r>
    </w:p>
    <w:p w14:paraId="76928479" w14:textId="5C92DD02" w:rsidR="00066720" w:rsidRDefault="00066720" w:rsidP="00066720">
      <w:pPr>
        <w:pStyle w:val="ListParagraph"/>
        <w:numPr>
          <w:ilvl w:val="1"/>
          <w:numId w:val="4"/>
        </w:numPr>
      </w:pPr>
      <w:r>
        <w:t>Admin Commission Report (View)</w:t>
      </w:r>
    </w:p>
    <w:p w14:paraId="100D88C7" w14:textId="49973552" w:rsidR="00066720" w:rsidRDefault="00066720" w:rsidP="00066720">
      <w:pPr>
        <w:pStyle w:val="ListParagraph"/>
        <w:numPr>
          <w:ilvl w:val="1"/>
          <w:numId w:val="4"/>
        </w:numPr>
      </w:pPr>
      <w:r>
        <w:t>Sale Summary Report (View)</w:t>
      </w:r>
    </w:p>
    <w:p w14:paraId="48E57988" w14:textId="34BD07FD" w:rsidR="00066720" w:rsidRDefault="00066720" w:rsidP="00066720">
      <w:pPr>
        <w:pStyle w:val="ListParagraph"/>
        <w:numPr>
          <w:ilvl w:val="1"/>
          <w:numId w:val="4"/>
        </w:numPr>
      </w:pPr>
      <w:r>
        <w:t>Bid Status (View)</w:t>
      </w:r>
    </w:p>
    <w:p w14:paraId="52E84AED" w14:textId="08A13CEB" w:rsidR="00066720" w:rsidRDefault="00066720" w:rsidP="00066720">
      <w:pPr>
        <w:pStyle w:val="ListParagraph"/>
        <w:numPr>
          <w:ilvl w:val="1"/>
          <w:numId w:val="4"/>
        </w:numPr>
      </w:pPr>
      <w:r>
        <w:t>User’s Rating(s) (View)</w:t>
      </w:r>
    </w:p>
    <w:p w14:paraId="77B053B2" w14:textId="708CD552" w:rsidR="00D96AEA" w:rsidRDefault="00D96AEA" w:rsidP="00D96AEA">
      <w:pPr>
        <w:ind w:left="720"/>
      </w:pPr>
      <w:r w:rsidRPr="004E22DF">
        <w:rPr>
          <w:u w:val="single"/>
        </w:rPr>
        <w:t>Kyle</w:t>
      </w:r>
      <w:r>
        <w:t>:</w:t>
      </w:r>
    </w:p>
    <w:p w14:paraId="1876F7E4" w14:textId="5D8C5269" w:rsidR="00D96AEA" w:rsidRDefault="00066720" w:rsidP="00066720">
      <w:pPr>
        <w:pStyle w:val="ListParagraph"/>
        <w:numPr>
          <w:ilvl w:val="0"/>
          <w:numId w:val="4"/>
        </w:numPr>
      </w:pPr>
      <w:r>
        <w:t>Responsible for (Components):</w:t>
      </w:r>
    </w:p>
    <w:p w14:paraId="6B427782" w14:textId="1BDC897F" w:rsidR="00066720" w:rsidRDefault="00066720" w:rsidP="00066720">
      <w:pPr>
        <w:pStyle w:val="ListParagraph"/>
        <w:numPr>
          <w:ilvl w:val="1"/>
          <w:numId w:val="4"/>
        </w:numPr>
      </w:pPr>
      <w:r>
        <w:t>Update Profile (Procedure)</w:t>
      </w:r>
    </w:p>
    <w:p w14:paraId="76937EE3" w14:textId="79B7C06F" w:rsidR="00066720" w:rsidRDefault="00066720" w:rsidP="00066720">
      <w:pPr>
        <w:pStyle w:val="ListParagraph"/>
        <w:numPr>
          <w:ilvl w:val="1"/>
          <w:numId w:val="4"/>
        </w:numPr>
      </w:pPr>
      <w:r>
        <w:t>Item List (View)</w:t>
      </w:r>
    </w:p>
    <w:p w14:paraId="195E66BA" w14:textId="1E6B9E44" w:rsidR="00066720" w:rsidRDefault="00066720" w:rsidP="00066720">
      <w:pPr>
        <w:pStyle w:val="ListParagraph"/>
        <w:numPr>
          <w:ilvl w:val="1"/>
          <w:numId w:val="4"/>
        </w:numPr>
      </w:pPr>
      <w:r>
        <w:t>Update Item Info (Procedure)</w:t>
      </w:r>
    </w:p>
    <w:p w14:paraId="21A36604" w14:textId="436083C3" w:rsidR="00066720" w:rsidRDefault="00066720" w:rsidP="00066720">
      <w:pPr>
        <w:pStyle w:val="ListParagraph"/>
        <w:numPr>
          <w:ilvl w:val="1"/>
          <w:numId w:val="4"/>
        </w:numPr>
      </w:pPr>
      <w:r>
        <w:t>Post Item (Procedure)</w:t>
      </w:r>
      <w:r w:rsidR="004E22DF">
        <w:t xml:space="preserve"> – Additionally Sequence for ITEM_ID</w:t>
      </w:r>
    </w:p>
    <w:p w14:paraId="7A831692" w14:textId="0760531E" w:rsidR="00D96AEA" w:rsidRDefault="00D96AEA" w:rsidP="00D96AEA">
      <w:pPr>
        <w:ind w:left="720"/>
      </w:pPr>
      <w:r w:rsidRPr="004E22DF">
        <w:rPr>
          <w:u w:val="single"/>
        </w:rPr>
        <w:t>Tom</w:t>
      </w:r>
      <w:r>
        <w:t>:</w:t>
      </w:r>
    </w:p>
    <w:p w14:paraId="5C3456CD" w14:textId="76FB29E0" w:rsidR="00D96AEA" w:rsidRDefault="00066720" w:rsidP="00066720">
      <w:pPr>
        <w:pStyle w:val="ListParagraph"/>
        <w:numPr>
          <w:ilvl w:val="0"/>
          <w:numId w:val="4"/>
        </w:numPr>
      </w:pPr>
      <w:r>
        <w:t>Responsible for (Components):</w:t>
      </w:r>
    </w:p>
    <w:p w14:paraId="1C82651F" w14:textId="5E3FF253" w:rsidR="00066720" w:rsidRDefault="00066720" w:rsidP="00066720">
      <w:pPr>
        <w:pStyle w:val="ListParagraph"/>
        <w:numPr>
          <w:ilvl w:val="1"/>
          <w:numId w:val="4"/>
        </w:numPr>
      </w:pPr>
      <w:r>
        <w:t>Admin Login (Function)</w:t>
      </w:r>
    </w:p>
    <w:p w14:paraId="564039AF" w14:textId="09F8CD20" w:rsidR="00066720" w:rsidRDefault="00066720" w:rsidP="00066720">
      <w:pPr>
        <w:pStyle w:val="ListParagraph"/>
        <w:numPr>
          <w:ilvl w:val="1"/>
          <w:numId w:val="4"/>
        </w:numPr>
      </w:pPr>
      <w:r>
        <w:t>User Login (Function)</w:t>
      </w:r>
    </w:p>
    <w:p w14:paraId="28E20118" w14:textId="6E8E6142" w:rsidR="00066720" w:rsidRDefault="00066720" w:rsidP="00066720">
      <w:pPr>
        <w:pStyle w:val="ListParagraph"/>
        <w:numPr>
          <w:ilvl w:val="1"/>
          <w:numId w:val="4"/>
        </w:numPr>
      </w:pPr>
      <w:r>
        <w:t>Manage Users (View)</w:t>
      </w:r>
    </w:p>
    <w:p w14:paraId="67360A06" w14:textId="6377782E" w:rsidR="00066720" w:rsidRDefault="00066720" w:rsidP="00066720">
      <w:pPr>
        <w:pStyle w:val="ListParagraph"/>
        <w:numPr>
          <w:ilvl w:val="1"/>
          <w:numId w:val="4"/>
        </w:numPr>
      </w:pPr>
      <w:r>
        <w:t>Add New User (Procedure)</w:t>
      </w:r>
      <w:r w:rsidR="004E22DF">
        <w:t xml:space="preserve"> – Additionally Sequence for USER_ID</w:t>
      </w:r>
    </w:p>
    <w:p w14:paraId="03D39CEA" w14:textId="77A11C44" w:rsidR="00066720" w:rsidRDefault="00066720" w:rsidP="00066720">
      <w:pPr>
        <w:pStyle w:val="ListParagraph"/>
        <w:numPr>
          <w:ilvl w:val="1"/>
          <w:numId w:val="4"/>
        </w:numPr>
      </w:pPr>
      <w:r>
        <w:t>Bidder List (View)</w:t>
      </w:r>
    </w:p>
    <w:p w14:paraId="39B56B41" w14:textId="4714F672" w:rsidR="00066720" w:rsidRDefault="00066720" w:rsidP="004E22DF">
      <w:pPr>
        <w:pStyle w:val="ListParagraph"/>
        <w:numPr>
          <w:ilvl w:val="1"/>
          <w:numId w:val="4"/>
        </w:numPr>
      </w:pPr>
      <w:r>
        <w:t>Leave Feedback (Procedure)</w:t>
      </w:r>
    </w:p>
    <w:p w14:paraId="25DD8B56" w14:textId="0113A91C" w:rsidR="004F09B9" w:rsidRDefault="00E45830" w:rsidP="00D96AEA">
      <w:pPr>
        <w:pStyle w:val="ListParagraph"/>
        <w:numPr>
          <w:ilvl w:val="0"/>
          <w:numId w:val="4"/>
        </w:numPr>
      </w:pPr>
      <w:r>
        <w:t xml:space="preserve">Compiled </w:t>
      </w:r>
      <w:r w:rsidR="00066720">
        <w:t>information into final report</w:t>
      </w:r>
    </w:p>
    <w:p w14:paraId="6A4B4733" w14:textId="77777777" w:rsidR="004E22DF" w:rsidRDefault="004E22DF" w:rsidP="004E22DF">
      <w:pPr>
        <w:pStyle w:val="ListParagraph"/>
        <w:ind w:left="1440"/>
      </w:pPr>
    </w:p>
    <w:p w14:paraId="0671D02B" w14:textId="4F58E604" w:rsidR="004E22DF" w:rsidRDefault="004E22DF" w:rsidP="004E22DF">
      <w:pPr>
        <w:ind w:left="720"/>
      </w:pPr>
      <w:r w:rsidRPr="004E22DF">
        <w:rPr>
          <w:u w:val="single"/>
        </w:rPr>
        <w:t>All Team Members</w:t>
      </w:r>
      <w:r>
        <w:t>:</w:t>
      </w:r>
    </w:p>
    <w:p w14:paraId="5A64741B" w14:textId="478CDD0F" w:rsidR="004E22DF" w:rsidRDefault="004E22DF" w:rsidP="004E22DF">
      <w:pPr>
        <w:pStyle w:val="ListParagraph"/>
        <w:numPr>
          <w:ilvl w:val="0"/>
          <w:numId w:val="4"/>
        </w:numPr>
      </w:pPr>
      <w:r>
        <w:t>Responsible for (Components):</w:t>
      </w:r>
    </w:p>
    <w:p w14:paraId="02095C13" w14:textId="3A353CC8" w:rsidR="004E22DF" w:rsidRDefault="004E22DF" w:rsidP="004E22DF">
      <w:pPr>
        <w:pStyle w:val="ListParagraph"/>
        <w:numPr>
          <w:ilvl w:val="1"/>
          <w:numId w:val="4"/>
        </w:numPr>
      </w:pPr>
      <w:r>
        <w:t>Item Search</w:t>
      </w:r>
    </w:p>
    <w:p w14:paraId="27698C24" w14:textId="5BBB6E77" w:rsidR="004E22DF" w:rsidRDefault="004E22DF" w:rsidP="004E22DF">
      <w:pPr>
        <w:pStyle w:val="ListParagraph"/>
        <w:numPr>
          <w:ilvl w:val="1"/>
          <w:numId w:val="4"/>
        </w:numPr>
      </w:pPr>
      <w:r>
        <w:t>Search Results</w:t>
      </w:r>
    </w:p>
    <w:p w14:paraId="483A8623" w14:textId="6C869A10" w:rsidR="004E22DF" w:rsidRDefault="004E22DF" w:rsidP="004E22DF">
      <w:pPr>
        <w:pStyle w:val="ListParagraph"/>
        <w:numPr>
          <w:ilvl w:val="1"/>
          <w:numId w:val="4"/>
        </w:numPr>
      </w:pPr>
      <w:r>
        <w:t>Bid on Item</w:t>
      </w:r>
    </w:p>
    <w:p w14:paraId="02D14570" w14:textId="48316193" w:rsidR="004E22DF" w:rsidRDefault="004E22DF" w:rsidP="004E22DF">
      <w:pPr>
        <w:pStyle w:val="ListParagraph"/>
        <w:numPr>
          <w:ilvl w:val="0"/>
          <w:numId w:val="4"/>
        </w:numPr>
      </w:pPr>
      <w:r>
        <w:t>Creating test cases and documentation to demonstrate the full functionality of the components they created</w:t>
      </w:r>
    </w:p>
    <w:p w14:paraId="2EDA2EAA" w14:textId="77777777" w:rsidR="004F09B9" w:rsidRDefault="004F09B9">
      <w:r>
        <w:br w:type="page"/>
      </w:r>
    </w:p>
    <w:p w14:paraId="4EA76DC1" w14:textId="77777777" w:rsidR="0019127E" w:rsidRDefault="0019127E" w:rsidP="0019127E">
      <w:pPr>
        <w:spacing w:line="276" w:lineRule="auto"/>
        <w:ind w:left="720"/>
      </w:pPr>
      <w:r>
        <w:t>Team Potatoes Minutes</w:t>
      </w:r>
    </w:p>
    <w:p w14:paraId="082A64A7" w14:textId="1D11AD21" w:rsidR="0019127E" w:rsidRDefault="0019127E" w:rsidP="0019127E">
      <w:pPr>
        <w:spacing w:line="276" w:lineRule="auto"/>
        <w:ind w:left="720"/>
      </w:pPr>
      <w:r>
        <w:t>November 8, 2016</w:t>
      </w:r>
    </w:p>
    <w:p w14:paraId="5D63FE7B" w14:textId="77777777" w:rsidR="0019127E" w:rsidRDefault="0019127E" w:rsidP="0019127E">
      <w:pPr>
        <w:spacing w:line="276" w:lineRule="auto"/>
        <w:ind w:left="720"/>
      </w:pPr>
    </w:p>
    <w:p w14:paraId="6026AE24" w14:textId="4B2C843B" w:rsidR="0019127E" w:rsidRDefault="0019127E" w:rsidP="0019127E">
      <w:pPr>
        <w:spacing w:line="276" w:lineRule="auto"/>
        <w:ind w:left="720"/>
      </w:pPr>
      <w:r>
        <w:t>Meeting began at 3:45 am.</w:t>
      </w:r>
    </w:p>
    <w:p w14:paraId="46F385C7" w14:textId="77777777" w:rsidR="0019127E" w:rsidRDefault="0019127E" w:rsidP="0019127E">
      <w:pPr>
        <w:spacing w:line="276" w:lineRule="auto"/>
        <w:ind w:left="720"/>
      </w:pPr>
    </w:p>
    <w:p w14:paraId="075FEFF3" w14:textId="77777777" w:rsidR="0019127E" w:rsidRDefault="0019127E" w:rsidP="0019127E">
      <w:pPr>
        <w:spacing w:line="276" w:lineRule="auto"/>
        <w:ind w:left="720"/>
      </w:pPr>
      <w:r>
        <w:rPr>
          <w:b/>
        </w:rPr>
        <w:t>In Attendance</w:t>
      </w:r>
      <w:r>
        <w:t>:</w:t>
      </w:r>
    </w:p>
    <w:p w14:paraId="0684E9CA" w14:textId="77777777" w:rsidR="0019127E" w:rsidRDefault="0019127E" w:rsidP="0019127E">
      <w:pPr>
        <w:pStyle w:val="ListParagraph"/>
        <w:numPr>
          <w:ilvl w:val="0"/>
          <w:numId w:val="5"/>
        </w:numPr>
        <w:spacing w:line="276" w:lineRule="auto"/>
        <w:ind w:left="1440"/>
      </w:pPr>
      <w:r>
        <w:t>Grant Boyer</w:t>
      </w:r>
    </w:p>
    <w:p w14:paraId="340999D0" w14:textId="77777777" w:rsidR="0019127E" w:rsidRDefault="0019127E" w:rsidP="0019127E">
      <w:pPr>
        <w:pStyle w:val="ListParagraph"/>
        <w:numPr>
          <w:ilvl w:val="0"/>
          <w:numId w:val="5"/>
        </w:numPr>
        <w:spacing w:line="276" w:lineRule="auto"/>
        <w:ind w:left="1440"/>
      </w:pPr>
      <w:r>
        <w:t>Kyle Olson</w:t>
      </w:r>
    </w:p>
    <w:p w14:paraId="6F5E9993" w14:textId="77777777" w:rsidR="0019127E" w:rsidRDefault="0019127E" w:rsidP="0019127E">
      <w:pPr>
        <w:pStyle w:val="ListParagraph"/>
        <w:numPr>
          <w:ilvl w:val="0"/>
          <w:numId w:val="5"/>
        </w:numPr>
        <w:spacing w:line="276" w:lineRule="auto"/>
        <w:ind w:left="1440"/>
      </w:pPr>
      <w:r>
        <w:t>Thomas Husen</w:t>
      </w:r>
    </w:p>
    <w:p w14:paraId="6F9275AE" w14:textId="56323600" w:rsidR="0019127E" w:rsidRDefault="0019127E" w:rsidP="0019127E">
      <w:pPr>
        <w:spacing w:line="276" w:lineRule="auto"/>
      </w:pPr>
    </w:p>
    <w:p w14:paraId="60B98786" w14:textId="77777777" w:rsidR="0019127E" w:rsidRDefault="0019127E" w:rsidP="0019127E">
      <w:pPr>
        <w:spacing w:line="276" w:lineRule="auto"/>
        <w:ind w:left="720"/>
      </w:pPr>
      <w:r w:rsidRPr="0019127E">
        <w:rPr>
          <w:b/>
        </w:rPr>
        <w:t>All</w:t>
      </w:r>
      <w:r>
        <w:t>:</w:t>
      </w:r>
    </w:p>
    <w:p w14:paraId="7FE610C6" w14:textId="5CCC0F6A" w:rsidR="0019127E" w:rsidRDefault="0019127E" w:rsidP="0019127E">
      <w:pPr>
        <w:pStyle w:val="ListParagraph"/>
        <w:numPr>
          <w:ilvl w:val="0"/>
          <w:numId w:val="7"/>
        </w:numPr>
        <w:spacing w:line="276" w:lineRule="auto"/>
        <w:ind w:left="1440"/>
      </w:pPr>
      <w:r>
        <w:t>Discussed all of the elements that goes into this phase and the best approach for completing them</w:t>
      </w:r>
    </w:p>
    <w:p w14:paraId="1B782CE0" w14:textId="75AA4800" w:rsidR="0019127E" w:rsidRDefault="0019127E" w:rsidP="0019127E">
      <w:pPr>
        <w:pStyle w:val="ListParagraph"/>
        <w:numPr>
          <w:ilvl w:val="0"/>
          <w:numId w:val="7"/>
        </w:numPr>
        <w:spacing w:line="276" w:lineRule="auto"/>
        <w:ind w:left="1440"/>
      </w:pPr>
      <w:r>
        <w:t>Began creating database tables and populating them with sample data values</w:t>
      </w:r>
    </w:p>
    <w:p w14:paraId="20990C08" w14:textId="392328DB" w:rsidR="0019127E" w:rsidRDefault="0019127E" w:rsidP="0019127E">
      <w:pPr>
        <w:pStyle w:val="ListParagraph"/>
        <w:numPr>
          <w:ilvl w:val="0"/>
          <w:numId w:val="7"/>
        </w:numPr>
        <w:spacing w:line="276" w:lineRule="auto"/>
        <w:ind w:left="1440"/>
      </w:pPr>
      <w:r>
        <w:t>Discussed our relational map and EER diagram as they relate to the database and began making appropriate changes</w:t>
      </w:r>
    </w:p>
    <w:p w14:paraId="381E78B0" w14:textId="77777777" w:rsidR="0019127E" w:rsidRDefault="0019127E" w:rsidP="0019127E">
      <w:pPr>
        <w:spacing w:line="276" w:lineRule="auto"/>
      </w:pPr>
    </w:p>
    <w:p w14:paraId="0408BC0D" w14:textId="760AF051" w:rsidR="0019127E" w:rsidRDefault="0019127E" w:rsidP="0019127E">
      <w:pPr>
        <w:spacing w:line="276" w:lineRule="auto"/>
        <w:ind w:left="720"/>
      </w:pPr>
      <w:r>
        <w:t>Meeting adjourned at 5:30 am.</w:t>
      </w:r>
    </w:p>
    <w:p w14:paraId="0D02E048" w14:textId="77777777" w:rsidR="0019127E" w:rsidRDefault="0019127E">
      <w:pPr>
        <w:rPr>
          <w:rFonts w:eastAsiaTheme="minorEastAsia"/>
          <w:color w:val="5A5A5A" w:themeColor="text1" w:themeTint="A5"/>
          <w:spacing w:val="15"/>
          <w:sz w:val="22"/>
          <w:szCs w:val="22"/>
        </w:rPr>
      </w:pPr>
      <w:r>
        <w:br w:type="page"/>
      </w:r>
    </w:p>
    <w:p w14:paraId="75E20F61" w14:textId="58609A0E" w:rsidR="00D96AEA" w:rsidRDefault="004F09B9" w:rsidP="004F09B9">
      <w:pPr>
        <w:pStyle w:val="Subtitle"/>
      </w:pPr>
      <w:r>
        <w:t>Meeting Minutes</w:t>
      </w:r>
    </w:p>
    <w:p w14:paraId="585C24C5" w14:textId="257612DF" w:rsidR="00E244D7" w:rsidRDefault="00E244D7" w:rsidP="00E244D7">
      <w:pPr>
        <w:spacing w:line="276" w:lineRule="auto"/>
        <w:ind w:left="720"/>
      </w:pPr>
      <w:r>
        <w:t xml:space="preserve">Team </w:t>
      </w:r>
      <w:r w:rsidR="00C06667">
        <w:t>Potatoes</w:t>
      </w:r>
      <w:r>
        <w:t xml:space="preserve"> Minutes</w:t>
      </w:r>
    </w:p>
    <w:p w14:paraId="61FB86BC" w14:textId="4D94D2BD" w:rsidR="00E244D7" w:rsidRDefault="004E22DF" w:rsidP="00E244D7">
      <w:pPr>
        <w:spacing w:line="276" w:lineRule="auto"/>
        <w:ind w:left="720"/>
      </w:pPr>
      <w:r>
        <w:t>November</w:t>
      </w:r>
      <w:r w:rsidR="004F2B9E">
        <w:t xml:space="preserve"> </w:t>
      </w:r>
      <w:r>
        <w:t>13</w:t>
      </w:r>
      <w:r w:rsidR="00E244D7">
        <w:t>, 2016</w:t>
      </w:r>
    </w:p>
    <w:p w14:paraId="096CCD17" w14:textId="77777777" w:rsidR="00E244D7" w:rsidRDefault="00E244D7" w:rsidP="00E244D7">
      <w:pPr>
        <w:spacing w:line="276" w:lineRule="auto"/>
        <w:ind w:left="720"/>
      </w:pPr>
    </w:p>
    <w:p w14:paraId="2E04A953" w14:textId="612BBE9E" w:rsidR="00E244D7" w:rsidRDefault="00E244D7" w:rsidP="00E244D7">
      <w:pPr>
        <w:spacing w:line="276" w:lineRule="auto"/>
        <w:ind w:left="720"/>
      </w:pPr>
      <w:r>
        <w:t xml:space="preserve">Meeting began at </w:t>
      </w:r>
      <w:r w:rsidR="004E22DF">
        <w:t>4:30</w:t>
      </w:r>
      <w:r>
        <w:t xml:space="preserve"> pm.</w:t>
      </w:r>
    </w:p>
    <w:p w14:paraId="03E090F3" w14:textId="77777777" w:rsidR="00E244D7" w:rsidRDefault="00E244D7" w:rsidP="00E244D7">
      <w:pPr>
        <w:spacing w:line="276" w:lineRule="auto"/>
        <w:ind w:left="720"/>
      </w:pPr>
    </w:p>
    <w:p w14:paraId="59256BCE" w14:textId="77777777" w:rsidR="00E244D7" w:rsidRDefault="00E244D7" w:rsidP="00E244D7">
      <w:pPr>
        <w:spacing w:line="276" w:lineRule="auto"/>
        <w:ind w:left="720"/>
      </w:pPr>
      <w:r>
        <w:rPr>
          <w:b/>
        </w:rPr>
        <w:t>In Attendance</w:t>
      </w:r>
      <w:r>
        <w:t>:</w:t>
      </w:r>
    </w:p>
    <w:p w14:paraId="0BA59A27" w14:textId="77777777" w:rsidR="00E244D7" w:rsidRDefault="00E244D7" w:rsidP="00E244D7">
      <w:pPr>
        <w:pStyle w:val="ListParagraph"/>
        <w:numPr>
          <w:ilvl w:val="0"/>
          <w:numId w:val="5"/>
        </w:numPr>
        <w:spacing w:line="276" w:lineRule="auto"/>
        <w:ind w:left="1440"/>
      </w:pPr>
      <w:r>
        <w:t>Grant Boyer</w:t>
      </w:r>
    </w:p>
    <w:p w14:paraId="6B177540" w14:textId="77777777" w:rsidR="00E244D7" w:rsidRDefault="00E244D7" w:rsidP="00E244D7">
      <w:pPr>
        <w:pStyle w:val="ListParagraph"/>
        <w:numPr>
          <w:ilvl w:val="0"/>
          <w:numId w:val="5"/>
        </w:numPr>
        <w:spacing w:line="276" w:lineRule="auto"/>
        <w:ind w:left="1440"/>
      </w:pPr>
      <w:r>
        <w:t>Kyle Olson</w:t>
      </w:r>
    </w:p>
    <w:p w14:paraId="7DFA0318" w14:textId="77777777" w:rsidR="00E244D7" w:rsidRDefault="00E244D7" w:rsidP="00E244D7">
      <w:pPr>
        <w:pStyle w:val="ListParagraph"/>
        <w:numPr>
          <w:ilvl w:val="0"/>
          <w:numId w:val="5"/>
        </w:numPr>
        <w:spacing w:line="276" w:lineRule="auto"/>
        <w:ind w:left="1440"/>
      </w:pPr>
      <w:r>
        <w:t>Thomas Husen</w:t>
      </w:r>
    </w:p>
    <w:p w14:paraId="110B6D86" w14:textId="522A0D77" w:rsidR="005F18A1" w:rsidRDefault="005F18A1" w:rsidP="005F18A1">
      <w:pPr>
        <w:spacing w:line="276" w:lineRule="auto"/>
      </w:pPr>
    </w:p>
    <w:p w14:paraId="5EA903A9" w14:textId="3DA63E8A" w:rsidR="0045143C" w:rsidRDefault="0045143C" w:rsidP="0045143C">
      <w:pPr>
        <w:spacing w:line="276" w:lineRule="auto"/>
        <w:ind w:left="720"/>
      </w:pPr>
      <w:r>
        <w:rPr>
          <w:b/>
        </w:rPr>
        <w:t>Tom</w:t>
      </w:r>
      <w:r>
        <w:t>:</w:t>
      </w:r>
    </w:p>
    <w:p w14:paraId="14FE570B" w14:textId="179986FD" w:rsidR="0045143C" w:rsidRDefault="004E22DF" w:rsidP="0045143C">
      <w:pPr>
        <w:pStyle w:val="ListParagraph"/>
        <w:numPr>
          <w:ilvl w:val="0"/>
          <w:numId w:val="7"/>
        </w:numPr>
        <w:spacing w:line="276" w:lineRule="auto"/>
        <w:ind w:left="1440"/>
      </w:pPr>
      <w:r>
        <w:t xml:space="preserve">Update </w:t>
      </w:r>
      <w:r w:rsidR="005F18A1">
        <w:t>EER and Relational Map b</w:t>
      </w:r>
      <w:r>
        <w:t>ased on our most recent decisions regarding our database</w:t>
      </w:r>
    </w:p>
    <w:p w14:paraId="4F1B200A" w14:textId="36D01C2F" w:rsidR="0045143C" w:rsidRDefault="0045143C" w:rsidP="005F18A1">
      <w:pPr>
        <w:spacing w:line="276" w:lineRule="auto"/>
        <w:rPr>
          <w:b/>
        </w:rPr>
      </w:pPr>
    </w:p>
    <w:p w14:paraId="76140939" w14:textId="77777777" w:rsidR="00E244D7" w:rsidRDefault="00E244D7" w:rsidP="00E244D7">
      <w:pPr>
        <w:spacing w:line="276" w:lineRule="auto"/>
        <w:ind w:left="720"/>
      </w:pPr>
      <w:r>
        <w:rPr>
          <w:b/>
        </w:rPr>
        <w:t>All</w:t>
      </w:r>
      <w:r>
        <w:t>:</w:t>
      </w:r>
    </w:p>
    <w:p w14:paraId="4C860C18" w14:textId="52DDE153" w:rsidR="00E244D7" w:rsidRDefault="004E22DF" w:rsidP="004E22DF">
      <w:pPr>
        <w:pStyle w:val="ListParagraph"/>
        <w:numPr>
          <w:ilvl w:val="0"/>
          <w:numId w:val="7"/>
        </w:numPr>
        <w:spacing w:line="276" w:lineRule="auto"/>
        <w:ind w:left="1440"/>
      </w:pPr>
      <w:r>
        <w:t>Review all webpages created during Phase 1 – generate spreadsheet breaking down each page to the tasks it needs to accomplish, how we think to best accomplish that task, comments about the task, and who is going to be responsible for completing that task</w:t>
      </w:r>
    </w:p>
    <w:p w14:paraId="251A0605" w14:textId="642EB841" w:rsidR="004E22DF" w:rsidRDefault="005F18A1" w:rsidP="004E22DF">
      <w:pPr>
        <w:pStyle w:val="ListParagraph"/>
        <w:numPr>
          <w:ilvl w:val="0"/>
          <w:numId w:val="7"/>
        </w:numPr>
        <w:spacing w:line="276" w:lineRule="auto"/>
        <w:ind w:left="1440"/>
      </w:pPr>
      <w:r>
        <w:t>Discuss any changes that are required to be made on the EER diagram or the Relational map</w:t>
      </w:r>
    </w:p>
    <w:p w14:paraId="2B53EA6B" w14:textId="77777777" w:rsidR="004E22DF" w:rsidRDefault="004E22DF" w:rsidP="004E22DF">
      <w:pPr>
        <w:spacing w:line="276" w:lineRule="auto"/>
      </w:pPr>
    </w:p>
    <w:p w14:paraId="4D8AC5A4" w14:textId="1EB33383" w:rsidR="00E244D7" w:rsidRDefault="00E244D7" w:rsidP="00E244D7">
      <w:pPr>
        <w:spacing w:line="276" w:lineRule="auto"/>
        <w:ind w:left="720"/>
      </w:pPr>
      <w:r>
        <w:t xml:space="preserve">Meeting adjourned at </w:t>
      </w:r>
      <w:r w:rsidR="004E22DF">
        <w:t>11</w:t>
      </w:r>
      <w:r w:rsidR="004F2B9E">
        <w:t>:30</w:t>
      </w:r>
      <w:r>
        <w:t xml:space="preserve"> pm.</w:t>
      </w:r>
    </w:p>
    <w:p w14:paraId="39CC5425" w14:textId="5A2BE484" w:rsidR="00E244D7" w:rsidRDefault="00E244D7" w:rsidP="00E244D7">
      <w:pPr>
        <w:spacing w:line="276" w:lineRule="auto"/>
        <w:ind w:left="720"/>
      </w:pPr>
    </w:p>
    <w:p w14:paraId="60EA8826" w14:textId="77777777" w:rsidR="00E244D7" w:rsidRDefault="00E244D7">
      <w:r>
        <w:br w:type="page"/>
      </w:r>
    </w:p>
    <w:p w14:paraId="6F8C2E09" w14:textId="33741441" w:rsidR="00E244D7" w:rsidRDefault="00E244D7" w:rsidP="00E244D7">
      <w:pPr>
        <w:spacing w:line="276" w:lineRule="auto"/>
        <w:ind w:left="720"/>
      </w:pPr>
      <w:r>
        <w:t xml:space="preserve">Team </w:t>
      </w:r>
      <w:r w:rsidR="0045143C">
        <w:t>Potatoes</w:t>
      </w:r>
      <w:r>
        <w:t xml:space="preserve"> Minutes</w:t>
      </w:r>
    </w:p>
    <w:p w14:paraId="6FCEF53F" w14:textId="606AB724" w:rsidR="00E244D7" w:rsidRDefault="000C4FE5" w:rsidP="00E244D7">
      <w:pPr>
        <w:spacing w:line="276" w:lineRule="auto"/>
        <w:ind w:left="720"/>
      </w:pPr>
      <w:r>
        <w:t>November 14, 2016</w:t>
      </w:r>
    </w:p>
    <w:p w14:paraId="71A353F7" w14:textId="77777777" w:rsidR="00E244D7" w:rsidRDefault="00E244D7" w:rsidP="00E244D7">
      <w:pPr>
        <w:spacing w:line="276" w:lineRule="auto"/>
        <w:ind w:left="720"/>
      </w:pPr>
    </w:p>
    <w:p w14:paraId="21D92218" w14:textId="3D6F2F36" w:rsidR="00E244D7" w:rsidRDefault="004F2B9E" w:rsidP="00E244D7">
      <w:pPr>
        <w:spacing w:line="276" w:lineRule="auto"/>
        <w:ind w:left="720"/>
      </w:pPr>
      <w:r>
        <w:t>Meeti</w:t>
      </w:r>
      <w:r w:rsidR="000C4FE5">
        <w:t>ng began at 11:15</w:t>
      </w:r>
      <w:r w:rsidR="00E244D7">
        <w:t xml:space="preserve"> </w:t>
      </w:r>
      <w:r>
        <w:t>am</w:t>
      </w:r>
      <w:r w:rsidR="00E244D7">
        <w:t>.</w:t>
      </w:r>
    </w:p>
    <w:p w14:paraId="21FDB3D5" w14:textId="77777777" w:rsidR="00E244D7" w:rsidRDefault="00E244D7" w:rsidP="00E244D7">
      <w:pPr>
        <w:spacing w:line="276" w:lineRule="auto"/>
        <w:ind w:left="720"/>
      </w:pPr>
    </w:p>
    <w:p w14:paraId="1CE8C64D" w14:textId="77777777" w:rsidR="00E244D7" w:rsidRDefault="00E244D7" w:rsidP="00E244D7">
      <w:pPr>
        <w:spacing w:line="276" w:lineRule="auto"/>
        <w:ind w:left="720"/>
      </w:pPr>
      <w:r>
        <w:rPr>
          <w:b/>
        </w:rPr>
        <w:t>In Attendance</w:t>
      </w:r>
      <w:r>
        <w:t>:</w:t>
      </w:r>
    </w:p>
    <w:p w14:paraId="290C3C3C" w14:textId="77777777" w:rsidR="00E244D7" w:rsidRDefault="00E244D7" w:rsidP="00E244D7">
      <w:pPr>
        <w:pStyle w:val="ListParagraph"/>
        <w:numPr>
          <w:ilvl w:val="0"/>
          <w:numId w:val="5"/>
        </w:numPr>
        <w:spacing w:line="276" w:lineRule="auto"/>
        <w:ind w:left="1440"/>
      </w:pPr>
      <w:r>
        <w:t>Grant Boyer</w:t>
      </w:r>
    </w:p>
    <w:p w14:paraId="556F8F7B" w14:textId="77777777" w:rsidR="00E244D7" w:rsidRDefault="00E244D7" w:rsidP="00E244D7">
      <w:pPr>
        <w:pStyle w:val="ListParagraph"/>
        <w:numPr>
          <w:ilvl w:val="0"/>
          <w:numId w:val="5"/>
        </w:numPr>
        <w:spacing w:line="276" w:lineRule="auto"/>
        <w:ind w:left="1440"/>
      </w:pPr>
      <w:r>
        <w:t>Kyle Olson</w:t>
      </w:r>
    </w:p>
    <w:p w14:paraId="5C949B0A" w14:textId="402A6427" w:rsidR="00E244D7" w:rsidRDefault="00E244D7" w:rsidP="004F2B9E">
      <w:pPr>
        <w:pStyle w:val="ListParagraph"/>
        <w:numPr>
          <w:ilvl w:val="0"/>
          <w:numId w:val="5"/>
        </w:numPr>
        <w:spacing w:line="276" w:lineRule="auto"/>
        <w:ind w:left="1440"/>
      </w:pPr>
      <w:r>
        <w:t>Thomas Husen</w:t>
      </w:r>
    </w:p>
    <w:p w14:paraId="409CD8E0" w14:textId="76B37329" w:rsidR="0045143C" w:rsidRDefault="0045143C" w:rsidP="0019127E">
      <w:pPr>
        <w:spacing w:line="276" w:lineRule="auto"/>
        <w:ind w:left="720"/>
      </w:pPr>
    </w:p>
    <w:p w14:paraId="2FBAE511" w14:textId="69F5A7BD" w:rsidR="0019127E" w:rsidRDefault="0019127E" w:rsidP="0019127E">
      <w:pPr>
        <w:spacing w:line="276" w:lineRule="auto"/>
        <w:ind w:left="720"/>
      </w:pPr>
      <w:r w:rsidRPr="0019127E">
        <w:rPr>
          <w:b/>
        </w:rPr>
        <w:t>Kyle</w:t>
      </w:r>
      <w:r>
        <w:t>:</w:t>
      </w:r>
    </w:p>
    <w:p w14:paraId="5D55DA1D" w14:textId="057D9B2C" w:rsidR="0019127E" w:rsidRDefault="0019127E" w:rsidP="0019127E">
      <w:pPr>
        <w:pStyle w:val="ListParagraph"/>
        <w:numPr>
          <w:ilvl w:val="0"/>
          <w:numId w:val="7"/>
        </w:numPr>
        <w:spacing w:line="276" w:lineRule="auto"/>
        <w:ind w:left="1440"/>
      </w:pPr>
      <w:r>
        <w:t xml:space="preserve">Manage our task spreadsheet – ensuring all data is up to date with the latest decisions we have made as a group </w:t>
      </w:r>
    </w:p>
    <w:p w14:paraId="3EB69285" w14:textId="77777777" w:rsidR="0019127E" w:rsidRDefault="0019127E" w:rsidP="0019127E">
      <w:pPr>
        <w:spacing w:line="276" w:lineRule="auto"/>
      </w:pPr>
    </w:p>
    <w:p w14:paraId="51B65F3C" w14:textId="30488A65" w:rsidR="0019127E" w:rsidRDefault="0019127E" w:rsidP="0019127E">
      <w:pPr>
        <w:spacing w:line="276" w:lineRule="auto"/>
        <w:ind w:left="720"/>
      </w:pPr>
      <w:r w:rsidRPr="0019127E">
        <w:rPr>
          <w:b/>
        </w:rPr>
        <w:t>Tom</w:t>
      </w:r>
      <w:r>
        <w:t>:</w:t>
      </w:r>
    </w:p>
    <w:p w14:paraId="60B39805" w14:textId="63580C88" w:rsidR="0019127E" w:rsidRDefault="0019127E" w:rsidP="0019127E">
      <w:pPr>
        <w:pStyle w:val="ListParagraph"/>
        <w:numPr>
          <w:ilvl w:val="0"/>
          <w:numId w:val="7"/>
        </w:numPr>
        <w:spacing w:line="276" w:lineRule="auto"/>
        <w:ind w:left="1440"/>
      </w:pPr>
      <w:r>
        <w:t>Compile all information into phase report</w:t>
      </w:r>
    </w:p>
    <w:p w14:paraId="609ACB12" w14:textId="77777777" w:rsidR="0019127E" w:rsidRDefault="0019127E" w:rsidP="0019127E">
      <w:pPr>
        <w:spacing w:line="276" w:lineRule="auto"/>
      </w:pPr>
    </w:p>
    <w:p w14:paraId="4C0CB090" w14:textId="77777777" w:rsidR="00E244D7" w:rsidRDefault="00E244D7" w:rsidP="00E244D7">
      <w:pPr>
        <w:spacing w:line="276" w:lineRule="auto"/>
        <w:ind w:left="720"/>
      </w:pPr>
      <w:r w:rsidRPr="0019127E">
        <w:rPr>
          <w:b/>
        </w:rPr>
        <w:t>All</w:t>
      </w:r>
      <w:r>
        <w:t>:</w:t>
      </w:r>
    </w:p>
    <w:p w14:paraId="4D11BB7B" w14:textId="5F5902B6" w:rsidR="00E244D7" w:rsidRDefault="000C4FE5" w:rsidP="000C4FE5">
      <w:pPr>
        <w:pStyle w:val="ListParagraph"/>
        <w:numPr>
          <w:ilvl w:val="0"/>
          <w:numId w:val="7"/>
        </w:numPr>
        <w:spacing w:line="276" w:lineRule="auto"/>
        <w:ind w:left="1440"/>
      </w:pPr>
      <w:r>
        <w:t xml:space="preserve">Continue working on our individually assigned SQL components </w:t>
      </w:r>
    </w:p>
    <w:p w14:paraId="326E2CCE" w14:textId="7BCAD59E" w:rsidR="0019127E" w:rsidRDefault="0019127E" w:rsidP="0019127E">
      <w:pPr>
        <w:pStyle w:val="ListParagraph"/>
        <w:numPr>
          <w:ilvl w:val="0"/>
          <w:numId w:val="7"/>
        </w:numPr>
        <w:spacing w:line="276" w:lineRule="auto"/>
        <w:ind w:left="1440"/>
      </w:pPr>
      <w:r>
        <w:t>Continue developing test cases to ensure proper functioning of all SQL components</w:t>
      </w:r>
    </w:p>
    <w:p w14:paraId="7A097EC1" w14:textId="77777777" w:rsidR="000C4FE5" w:rsidRDefault="000C4FE5" w:rsidP="000C4FE5">
      <w:pPr>
        <w:spacing w:line="276" w:lineRule="auto"/>
      </w:pPr>
    </w:p>
    <w:p w14:paraId="3DED6456" w14:textId="263521C1" w:rsidR="00E244D7" w:rsidRDefault="00F56AC8" w:rsidP="00E244D7">
      <w:pPr>
        <w:spacing w:line="276" w:lineRule="auto"/>
        <w:ind w:left="720"/>
      </w:pPr>
      <w:r>
        <w:t>Meeting adjourned at 11:30 a</w:t>
      </w:r>
      <w:r w:rsidR="00E244D7">
        <w:t>m.</w:t>
      </w:r>
    </w:p>
    <w:p w14:paraId="4DF8BB07" w14:textId="77777777" w:rsidR="00E244D7" w:rsidRDefault="00E244D7" w:rsidP="00E244D7">
      <w:pPr>
        <w:spacing w:line="276" w:lineRule="auto"/>
        <w:ind w:left="1440"/>
      </w:pPr>
    </w:p>
    <w:p w14:paraId="16D08183" w14:textId="77777777" w:rsidR="004F09B9" w:rsidRPr="004F09B9" w:rsidRDefault="004F09B9" w:rsidP="004F09B9"/>
    <w:sectPr w:rsidR="004F09B9" w:rsidRPr="004F09B9" w:rsidSect="00CF7DC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86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0D9397" w14:textId="77777777" w:rsidR="001254E2" w:rsidRDefault="001254E2" w:rsidP="00B82A69">
      <w:r>
        <w:separator/>
      </w:r>
    </w:p>
  </w:endnote>
  <w:endnote w:type="continuationSeparator" w:id="0">
    <w:p w14:paraId="7E67D194" w14:textId="77777777" w:rsidR="001254E2" w:rsidRDefault="001254E2" w:rsidP="00B82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48C42" w14:textId="77777777" w:rsidR="001254E2" w:rsidRDefault="001254E2" w:rsidP="00CF7DC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55B6E2" w14:textId="77777777" w:rsidR="001254E2" w:rsidRDefault="001254E2" w:rsidP="00B82A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B63FB8" w14:textId="2553BE5C" w:rsidR="001254E2" w:rsidRDefault="001254E2" w:rsidP="006917F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21BEF">
      <w:rPr>
        <w:rStyle w:val="PageNumber"/>
        <w:noProof/>
      </w:rPr>
      <w:t>10</w:t>
    </w:r>
    <w:r>
      <w:rPr>
        <w:rStyle w:val="PageNumber"/>
      </w:rPr>
      <w:fldChar w:fldCharType="end"/>
    </w:r>
  </w:p>
  <w:p w14:paraId="22F6D319" w14:textId="5ACED91F" w:rsidR="001254E2" w:rsidRDefault="001254E2" w:rsidP="00B82A6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95A999" w14:textId="77777777" w:rsidR="001254E2" w:rsidRDefault="001254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115BBD" w14:textId="77777777" w:rsidR="001254E2" w:rsidRDefault="001254E2" w:rsidP="00B82A69">
      <w:r>
        <w:separator/>
      </w:r>
    </w:p>
  </w:footnote>
  <w:footnote w:type="continuationSeparator" w:id="0">
    <w:p w14:paraId="601E7BA4" w14:textId="77777777" w:rsidR="001254E2" w:rsidRDefault="001254E2" w:rsidP="00B82A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699A25" w14:textId="77777777" w:rsidR="001254E2" w:rsidRDefault="001254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834B3" w14:textId="77777777" w:rsidR="001254E2" w:rsidRDefault="001254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1E83F" w14:textId="77777777" w:rsidR="001254E2" w:rsidRDefault="00125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24AF7"/>
    <w:multiLevelType w:val="hybridMultilevel"/>
    <w:tmpl w:val="B4E65D0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A551C1"/>
    <w:multiLevelType w:val="hybridMultilevel"/>
    <w:tmpl w:val="459245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14A2E"/>
    <w:multiLevelType w:val="hybridMultilevel"/>
    <w:tmpl w:val="F19A5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635B5"/>
    <w:multiLevelType w:val="hybridMultilevel"/>
    <w:tmpl w:val="55842A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E375741"/>
    <w:multiLevelType w:val="hybridMultilevel"/>
    <w:tmpl w:val="5C3AB5B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ECF1095"/>
    <w:multiLevelType w:val="hybridMultilevel"/>
    <w:tmpl w:val="BBD46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F93247"/>
    <w:multiLevelType w:val="hybridMultilevel"/>
    <w:tmpl w:val="AD785F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A69"/>
    <w:rsid w:val="00020640"/>
    <w:rsid w:val="00061E44"/>
    <w:rsid w:val="00066720"/>
    <w:rsid w:val="0007197F"/>
    <w:rsid w:val="0008788D"/>
    <w:rsid w:val="000A67C5"/>
    <w:rsid w:val="000C4FE5"/>
    <w:rsid w:val="000E4548"/>
    <w:rsid w:val="001254E2"/>
    <w:rsid w:val="00142CF8"/>
    <w:rsid w:val="0019127E"/>
    <w:rsid w:val="001A7747"/>
    <w:rsid w:val="001E22F4"/>
    <w:rsid w:val="001F41B5"/>
    <w:rsid w:val="0020705F"/>
    <w:rsid w:val="00214F34"/>
    <w:rsid w:val="00271F51"/>
    <w:rsid w:val="002A4655"/>
    <w:rsid w:val="002B365E"/>
    <w:rsid w:val="002E2B1E"/>
    <w:rsid w:val="00322107"/>
    <w:rsid w:val="003D5540"/>
    <w:rsid w:val="003D6614"/>
    <w:rsid w:val="0040124C"/>
    <w:rsid w:val="004225A1"/>
    <w:rsid w:val="0045143C"/>
    <w:rsid w:val="00467442"/>
    <w:rsid w:val="004A07B0"/>
    <w:rsid w:val="004D0298"/>
    <w:rsid w:val="004E22DF"/>
    <w:rsid w:val="004F09B9"/>
    <w:rsid w:val="004F2B9E"/>
    <w:rsid w:val="005459B6"/>
    <w:rsid w:val="005616B5"/>
    <w:rsid w:val="005928DC"/>
    <w:rsid w:val="005A1321"/>
    <w:rsid w:val="005A3F0A"/>
    <w:rsid w:val="005B2E47"/>
    <w:rsid w:val="005F18A1"/>
    <w:rsid w:val="00621BEF"/>
    <w:rsid w:val="006729ED"/>
    <w:rsid w:val="006917F2"/>
    <w:rsid w:val="006C5634"/>
    <w:rsid w:val="00702478"/>
    <w:rsid w:val="00706E4A"/>
    <w:rsid w:val="00753A96"/>
    <w:rsid w:val="00787E72"/>
    <w:rsid w:val="007F7970"/>
    <w:rsid w:val="008608DC"/>
    <w:rsid w:val="0086396C"/>
    <w:rsid w:val="008E51EE"/>
    <w:rsid w:val="009131BD"/>
    <w:rsid w:val="00944C20"/>
    <w:rsid w:val="00992DA0"/>
    <w:rsid w:val="009B4FA1"/>
    <w:rsid w:val="009E0722"/>
    <w:rsid w:val="00A02139"/>
    <w:rsid w:val="00A207E2"/>
    <w:rsid w:val="00A22307"/>
    <w:rsid w:val="00A359E4"/>
    <w:rsid w:val="00A8522E"/>
    <w:rsid w:val="00B0790D"/>
    <w:rsid w:val="00B35B30"/>
    <w:rsid w:val="00B3662E"/>
    <w:rsid w:val="00B45EFD"/>
    <w:rsid w:val="00B5269E"/>
    <w:rsid w:val="00B56292"/>
    <w:rsid w:val="00B75331"/>
    <w:rsid w:val="00B75445"/>
    <w:rsid w:val="00B82A69"/>
    <w:rsid w:val="00BF0968"/>
    <w:rsid w:val="00C06667"/>
    <w:rsid w:val="00C126B9"/>
    <w:rsid w:val="00CF2CDB"/>
    <w:rsid w:val="00CF7DB0"/>
    <w:rsid w:val="00CF7DC2"/>
    <w:rsid w:val="00D155D2"/>
    <w:rsid w:val="00D96AEA"/>
    <w:rsid w:val="00DB6D53"/>
    <w:rsid w:val="00DC3F54"/>
    <w:rsid w:val="00DD7C64"/>
    <w:rsid w:val="00DE1755"/>
    <w:rsid w:val="00DF631C"/>
    <w:rsid w:val="00E244D7"/>
    <w:rsid w:val="00E40AFF"/>
    <w:rsid w:val="00E45830"/>
    <w:rsid w:val="00E5529E"/>
    <w:rsid w:val="00E754A7"/>
    <w:rsid w:val="00ED63FF"/>
    <w:rsid w:val="00EF0880"/>
    <w:rsid w:val="00F1050F"/>
    <w:rsid w:val="00F56AC8"/>
    <w:rsid w:val="00F76809"/>
    <w:rsid w:val="00F86317"/>
    <w:rsid w:val="00FD1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13D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2A6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A69"/>
    <w:pPr>
      <w:tabs>
        <w:tab w:val="center" w:pos="4680"/>
        <w:tab w:val="right" w:pos="9360"/>
      </w:tabs>
    </w:pPr>
  </w:style>
  <w:style w:type="character" w:customStyle="1" w:styleId="HeaderChar">
    <w:name w:val="Header Char"/>
    <w:basedOn w:val="DefaultParagraphFont"/>
    <w:link w:val="Header"/>
    <w:uiPriority w:val="99"/>
    <w:rsid w:val="00B82A69"/>
  </w:style>
  <w:style w:type="paragraph" w:styleId="Footer">
    <w:name w:val="footer"/>
    <w:basedOn w:val="Normal"/>
    <w:link w:val="FooterChar"/>
    <w:uiPriority w:val="99"/>
    <w:unhideWhenUsed/>
    <w:rsid w:val="00B82A69"/>
    <w:pPr>
      <w:tabs>
        <w:tab w:val="center" w:pos="4680"/>
        <w:tab w:val="right" w:pos="9360"/>
      </w:tabs>
    </w:pPr>
  </w:style>
  <w:style w:type="character" w:customStyle="1" w:styleId="FooterChar">
    <w:name w:val="Footer Char"/>
    <w:basedOn w:val="DefaultParagraphFont"/>
    <w:link w:val="Footer"/>
    <w:uiPriority w:val="99"/>
    <w:rsid w:val="00B82A69"/>
  </w:style>
  <w:style w:type="character" w:styleId="Strong">
    <w:name w:val="Strong"/>
    <w:basedOn w:val="DefaultParagraphFont"/>
    <w:uiPriority w:val="22"/>
    <w:qFormat/>
    <w:rsid w:val="00B82A69"/>
    <w:rPr>
      <w:b/>
      <w:bCs/>
    </w:rPr>
  </w:style>
  <w:style w:type="paragraph" w:styleId="Title">
    <w:name w:val="Title"/>
    <w:basedOn w:val="Normal"/>
    <w:next w:val="Normal"/>
    <w:link w:val="TitleChar"/>
    <w:uiPriority w:val="10"/>
    <w:qFormat/>
    <w:rsid w:val="00B82A6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A69"/>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B82A69"/>
    <w:rPr>
      <w:b/>
      <w:bCs/>
      <w:i/>
      <w:iCs/>
      <w:spacing w:val="5"/>
    </w:rPr>
  </w:style>
  <w:style w:type="character" w:customStyle="1" w:styleId="Heading1Char">
    <w:name w:val="Heading 1 Char"/>
    <w:basedOn w:val="DefaultParagraphFont"/>
    <w:link w:val="Heading1"/>
    <w:uiPriority w:val="9"/>
    <w:rsid w:val="00B82A69"/>
    <w:rPr>
      <w:rFonts w:asciiTheme="majorHAnsi" w:eastAsiaTheme="majorEastAsia" w:hAnsiTheme="majorHAnsi" w:cstheme="majorBidi"/>
      <w:color w:val="2E74B5" w:themeColor="accent1" w:themeShade="BF"/>
      <w:sz w:val="32"/>
      <w:szCs w:val="32"/>
    </w:rPr>
  </w:style>
  <w:style w:type="character" w:styleId="PageNumber">
    <w:name w:val="page number"/>
    <w:basedOn w:val="DefaultParagraphFont"/>
    <w:uiPriority w:val="99"/>
    <w:semiHidden/>
    <w:unhideWhenUsed/>
    <w:rsid w:val="00B82A69"/>
  </w:style>
  <w:style w:type="paragraph" w:styleId="Subtitle">
    <w:name w:val="Subtitle"/>
    <w:basedOn w:val="Normal"/>
    <w:next w:val="Normal"/>
    <w:link w:val="SubtitleChar"/>
    <w:uiPriority w:val="11"/>
    <w:qFormat/>
    <w:rsid w:val="00A2230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22307"/>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A22307"/>
    <w:rPr>
      <w:i/>
      <w:iCs/>
      <w:color w:val="404040" w:themeColor="text1" w:themeTint="BF"/>
    </w:rPr>
  </w:style>
  <w:style w:type="paragraph" w:styleId="ListParagraph">
    <w:name w:val="List Paragraph"/>
    <w:basedOn w:val="Normal"/>
    <w:uiPriority w:val="34"/>
    <w:qFormat/>
    <w:rsid w:val="00A22307"/>
    <w:pPr>
      <w:ind w:left="720"/>
      <w:contextualSpacing/>
    </w:pPr>
  </w:style>
  <w:style w:type="character" w:styleId="Emphasis">
    <w:name w:val="Emphasis"/>
    <w:basedOn w:val="DefaultParagraphFont"/>
    <w:uiPriority w:val="20"/>
    <w:qFormat/>
    <w:rsid w:val="00FD152C"/>
    <w:rPr>
      <w:i/>
      <w:iCs/>
    </w:rPr>
  </w:style>
  <w:style w:type="table" w:styleId="TableGrid">
    <w:name w:val="Table Grid"/>
    <w:basedOn w:val="TableNormal"/>
    <w:uiPriority w:val="39"/>
    <w:rsid w:val="00992D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685565">
      <w:bodyDiv w:val="1"/>
      <w:marLeft w:val="0"/>
      <w:marRight w:val="0"/>
      <w:marTop w:val="0"/>
      <w:marBottom w:val="0"/>
      <w:divBdr>
        <w:top w:val="none" w:sz="0" w:space="0" w:color="auto"/>
        <w:left w:val="none" w:sz="0" w:space="0" w:color="auto"/>
        <w:bottom w:val="none" w:sz="0" w:space="0" w:color="auto"/>
        <w:right w:val="none" w:sz="0" w:space="0" w:color="auto"/>
      </w:divBdr>
    </w:div>
    <w:div w:id="12219380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2D96B7-558E-42DA-A405-E3B547087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A4176C4D</Template>
  <TotalTime>194</TotalTime>
  <Pages>10</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CSB/SJU</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Husen, Thomas E</dc:creator>
  <cp:keywords/>
  <dc:description/>
  <cp:lastModifiedBy>Client Group IT Services Student Worker 4</cp:lastModifiedBy>
  <cp:revision>7</cp:revision>
  <dcterms:created xsi:type="dcterms:W3CDTF">2016-11-13T18:40:00Z</dcterms:created>
  <dcterms:modified xsi:type="dcterms:W3CDTF">2016-11-14T21:46:00Z</dcterms:modified>
</cp:coreProperties>
</file>